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F9" w:rsidRPr="00B8709D" w:rsidRDefault="00710FF9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r w:rsidR="00925EA4" w:rsidRPr="00B8709D">
        <w:rPr>
          <w:rFonts w:ascii="Courier New" w:hAnsi="Courier New" w:cs="Courier New"/>
          <w:color w:val="92D050"/>
          <w:sz w:val="20"/>
          <w:szCs w:val="20"/>
        </w:rPr>
        <w:t xml:space="preserve">The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Name Game takes user input, reverses it and prints it to screen. </w:t>
      </w:r>
    </w:p>
    <w:p w:rsidR="00710FF9" w:rsidRPr="00B8709D" w:rsidRDefault="00710FF9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</w:t>
      </w:r>
      <w:r w:rsidR="001B1D5D" w:rsidRPr="00B8709D"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proofErr w:type="gramStart"/>
      <w:r w:rsidRPr="00B8709D">
        <w:rPr>
          <w:rFonts w:ascii="Courier New" w:hAnsi="Courier New" w:cs="Courier New"/>
          <w:color w:val="92D050"/>
          <w:sz w:val="20"/>
          <w:szCs w:val="20"/>
        </w:rPr>
        <w:t>Taken</w:t>
      </w:r>
      <w:proofErr w:type="gramEnd"/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from Bob Tabor C# video on MVA.</w:t>
      </w:r>
      <w:r w:rsidR="00925EA4" w:rsidRPr="00B8709D">
        <w:rPr>
          <w:rFonts w:ascii="Courier New" w:hAnsi="Courier New" w:cs="Courier New"/>
          <w:color w:val="92D050"/>
          <w:sz w:val="20"/>
          <w:szCs w:val="20"/>
        </w:rPr>
        <w:t xml:space="preserve"> Modified slightly by Trevor </w:t>
      </w:r>
      <w:proofErr w:type="spellStart"/>
      <w:r w:rsidR="00925EA4" w:rsidRPr="00B8709D">
        <w:rPr>
          <w:rFonts w:ascii="Courier New" w:hAnsi="Courier New" w:cs="Courier New"/>
          <w:color w:val="92D050"/>
          <w:sz w:val="20"/>
          <w:szCs w:val="20"/>
        </w:rPr>
        <w:t>Heehs</w:t>
      </w:r>
      <w:proofErr w:type="spellEnd"/>
      <w:r w:rsidR="00925EA4" w:rsidRPr="00B8709D">
        <w:rPr>
          <w:rFonts w:ascii="Courier New" w:hAnsi="Courier New" w:cs="Courier New"/>
          <w:color w:val="92D050"/>
          <w:sz w:val="20"/>
          <w:szCs w:val="20"/>
        </w:rPr>
        <w:t>.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proofErr w:type="gramStart"/>
      <w:r w:rsidRPr="00710FF9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System;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proofErr w:type="gramStart"/>
      <w:r w:rsidRPr="00710FF9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BobMethods</w:t>
      </w:r>
      <w:proofErr w:type="spellEnd"/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>{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Methods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{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void Main()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{</w:t>
      </w:r>
    </w:p>
    <w:p w:rsidR="00710FF9" w:rsidRPr="00B8709D" w:rsidRDefault="00710FF9" w:rsidP="00710FF9">
      <w:pPr>
        <w:rPr>
          <w:rFonts w:ascii="Courier New" w:hAnsi="Courier New" w:cs="Courier New"/>
          <w:color w:val="92D050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begin = "WELCOME TO THE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 xml:space="preserve"> NAME GAME";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</w:t>
      </w:r>
      <w:r w:rsidR="00925EA4" w:rsidRPr="00B8709D">
        <w:rPr>
          <w:rFonts w:ascii="Courier New" w:hAnsi="Courier New" w:cs="Courier New"/>
          <w:color w:val="92D050"/>
          <w:sz w:val="20"/>
          <w:szCs w:val="20"/>
        </w:rPr>
        <w:t xml:space="preserve"> Define vars.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game</w:t>
      </w:r>
      <w:r>
        <w:rPr>
          <w:rFonts w:ascii="Courier New" w:hAnsi="Courier New" w:cs="Courier New"/>
          <w:sz w:val="20"/>
          <w:szCs w:val="20"/>
        </w:rPr>
        <w:t>Over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"YOU ARE DONE CONGRATS"</w:t>
      </w:r>
      <w:r w:rsidRPr="00710FF9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10FF9" w:rsidRPr="003C43D7" w:rsidRDefault="00710FF9" w:rsidP="00710FF9">
      <w:pPr>
        <w:rPr>
          <w:rFonts w:ascii="Courier New" w:hAnsi="Courier New" w:cs="Courier New"/>
          <w:sz w:val="20"/>
          <w:szCs w:val="20"/>
          <w:vertAlign w:val="subscript"/>
        </w:rPr>
      </w:pPr>
    </w:p>
    <w:p w:rsid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Intro(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>begin);</w:t>
      </w:r>
      <w:r>
        <w:rPr>
          <w:rFonts w:ascii="Courier New" w:hAnsi="Courier New" w:cs="Courier New"/>
          <w:sz w:val="20"/>
          <w:szCs w:val="20"/>
        </w:rPr>
        <w:t xml:space="preserve"> //Call Intro Method and print to console.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</w:p>
    <w:p w:rsidR="00710FF9" w:rsidRPr="00925EA4" w:rsidRDefault="00710FF9" w:rsidP="00710FF9">
      <w:pPr>
        <w:rPr>
          <w:rFonts w:ascii="Courier New" w:hAnsi="Courier New" w:cs="Courier New"/>
          <w:color w:val="8EAADB" w:themeColor="accent5" w:themeTint="99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10FF9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>"What's Your First Name? ");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 Prompt user</w:t>
      </w:r>
      <w:r w:rsidR="00925EA4" w:rsidRPr="00B8709D">
        <w:rPr>
          <w:rFonts w:ascii="Courier New" w:hAnsi="Courier New" w:cs="Courier New"/>
          <w:color w:val="92D050"/>
          <w:sz w:val="20"/>
          <w:szCs w:val="20"/>
        </w:rPr>
        <w:t>…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Console.ReadLine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 Assign input to var.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10FF9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>"What's Your Last Name? ");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Console.ReadLine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();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10FF9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>"In what city were you born in? ");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cityName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Console.ReadLine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();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</w:p>
    <w:p w:rsidR="00710FF9" w:rsidRPr="00B8709D" w:rsidRDefault="00710FF9" w:rsidP="00710FF9">
      <w:pPr>
        <w:rPr>
          <w:rFonts w:ascii="Courier New" w:hAnsi="Courier New" w:cs="Courier New"/>
          <w:color w:val="92D050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revFirst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ReverseString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 Reverse inputs and</w:t>
      </w:r>
    </w:p>
    <w:p w:rsidR="00710FF9" w:rsidRPr="00B8709D" w:rsidRDefault="00710FF9" w:rsidP="00710FF9">
      <w:pPr>
        <w:rPr>
          <w:rFonts w:ascii="Courier New" w:hAnsi="Courier New" w:cs="Courier New"/>
          <w:color w:val="92D050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revLast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ReverseString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 assign to new var.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revCity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ReverseString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cityName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);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10FF9">
        <w:rPr>
          <w:rFonts w:ascii="Courier New" w:hAnsi="Courier New" w:cs="Courier New"/>
          <w:sz w:val="20"/>
          <w:szCs w:val="20"/>
        </w:rPr>
        <w:t>PrintResult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10FF9">
        <w:rPr>
          <w:rFonts w:ascii="Courier New" w:hAnsi="Courier New" w:cs="Courier New"/>
          <w:sz w:val="20"/>
          <w:szCs w:val="20"/>
        </w:rPr>
        <w:t>revFirst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revLast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revCity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 Call print method.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End(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gameOver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); // Call End method and </w:t>
      </w:r>
      <w:r w:rsidR="00925EA4">
        <w:rPr>
          <w:rFonts w:ascii="Courier New" w:hAnsi="Courier New" w:cs="Courier New"/>
          <w:sz w:val="20"/>
          <w:szCs w:val="20"/>
        </w:rPr>
        <w:t>printing</w:t>
      </w:r>
      <w:r>
        <w:rPr>
          <w:rFonts w:ascii="Courier New" w:hAnsi="Courier New" w:cs="Courier New"/>
          <w:sz w:val="20"/>
          <w:szCs w:val="20"/>
        </w:rPr>
        <w:t xml:space="preserve"> outro.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}</w:t>
      </w:r>
    </w:p>
    <w:p w:rsidR="00710FF9" w:rsidRPr="00925EA4" w:rsidRDefault="00710FF9" w:rsidP="00710FF9">
      <w:pPr>
        <w:rPr>
          <w:rFonts w:ascii="Courier New" w:hAnsi="Courier New" w:cs="Courier New"/>
          <w:color w:val="8EAADB" w:themeColor="accent5" w:themeTint="99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static void Intro(string b)</w:t>
      </w:r>
      <w:r w:rsidR="00925EA4">
        <w:rPr>
          <w:rFonts w:ascii="Courier New" w:hAnsi="Courier New" w:cs="Courier New"/>
          <w:sz w:val="20"/>
          <w:szCs w:val="20"/>
        </w:rPr>
        <w:t xml:space="preserve"> </w:t>
      </w:r>
      <w:r w:rsidR="00925EA4" w:rsidRPr="00B8709D">
        <w:rPr>
          <w:rFonts w:ascii="Courier New" w:hAnsi="Courier New" w:cs="Courier New"/>
          <w:color w:val="92D050"/>
          <w:sz w:val="20"/>
          <w:szCs w:val="20"/>
        </w:rPr>
        <w:t>// Intro method prints intro.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10FF9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>b);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}</w:t>
      </w:r>
    </w:p>
    <w:p w:rsidR="00925EA4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static string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ReverseString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(string m)</w:t>
      </w:r>
      <w:r w:rsidR="00925EA4">
        <w:rPr>
          <w:rFonts w:ascii="Courier New" w:hAnsi="Courier New" w:cs="Courier New"/>
          <w:sz w:val="20"/>
          <w:szCs w:val="20"/>
        </w:rPr>
        <w:t xml:space="preserve"> </w:t>
      </w:r>
    </w:p>
    <w:p w:rsidR="00925EA4" w:rsidRPr="00B8709D" w:rsidRDefault="00925EA4" w:rsidP="00710FF9">
      <w:pPr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 Reverse method accepts string as argument.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{</w:t>
      </w:r>
    </w:p>
    <w:p w:rsidR="00710FF9" w:rsidRPr="00925EA4" w:rsidRDefault="00710FF9" w:rsidP="00710FF9">
      <w:pPr>
        <w:rPr>
          <w:rFonts w:ascii="Courier New" w:hAnsi="Courier New" w:cs="Courier New"/>
          <w:color w:val="8EAADB" w:themeColor="accent5" w:themeTint="99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char[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charArr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m.ToCharArray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();</w:t>
      </w:r>
      <w:r w:rsidR="00925EA4">
        <w:rPr>
          <w:rFonts w:ascii="Courier New" w:hAnsi="Courier New" w:cs="Courier New"/>
          <w:sz w:val="20"/>
          <w:szCs w:val="20"/>
        </w:rPr>
        <w:t xml:space="preserve"> </w:t>
      </w:r>
      <w:r w:rsidR="00925EA4" w:rsidRPr="00B8709D">
        <w:rPr>
          <w:rFonts w:ascii="Courier New" w:hAnsi="Courier New" w:cs="Courier New"/>
          <w:color w:val="92D050"/>
          <w:sz w:val="20"/>
          <w:szCs w:val="20"/>
        </w:rPr>
        <w:t>// Create char Array.</w:t>
      </w:r>
    </w:p>
    <w:p w:rsidR="00710FF9" w:rsidRPr="00925EA4" w:rsidRDefault="00710FF9" w:rsidP="00710FF9">
      <w:pPr>
        <w:rPr>
          <w:rFonts w:ascii="Courier New" w:hAnsi="Courier New" w:cs="Courier New"/>
          <w:color w:val="8EAADB" w:themeColor="accent5" w:themeTint="99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10FF9">
        <w:rPr>
          <w:rFonts w:ascii="Courier New" w:hAnsi="Courier New" w:cs="Courier New"/>
          <w:sz w:val="20"/>
          <w:szCs w:val="20"/>
        </w:rPr>
        <w:t>Array.Reverse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10FF9">
        <w:rPr>
          <w:rFonts w:ascii="Courier New" w:hAnsi="Courier New" w:cs="Courier New"/>
          <w:sz w:val="20"/>
          <w:szCs w:val="20"/>
        </w:rPr>
        <w:t>charArr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);</w:t>
      </w:r>
      <w:r w:rsidR="00925EA4">
        <w:rPr>
          <w:rFonts w:ascii="Courier New" w:hAnsi="Courier New" w:cs="Courier New"/>
          <w:sz w:val="20"/>
          <w:szCs w:val="20"/>
        </w:rPr>
        <w:t xml:space="preserve"> </w:t>
      </w:r>
      <w:r w:rsidR="00925EA4" w:rsidRPr="00B8709D">
        <w:rPr>
          <w:rFonts w:ascii="Courier New" w:hAnsi="Courier New" w:cs="Courier New"/>
          <w:color w:val="92D050"/>
          <w:sz w:val="20"/>
          <w:szCs w:val="20"/>
        </w:rPr>
        <w:t>// Reverse char Array.</w:t>
      </w:r>
    </w:p>
    <w:p w:rsidR="00925EA4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String.Concat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charArr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);</w:t>
      </w:r>
      <w:r w:rsidR="00925EA4">
        <w:rPr>
          <w:rFonts w:ascii="Courier New" w:hAnsi="Courier New" w:cs="Courier New"/>
          <w:sz w:val="20"/>
          <w:szCs w:val="20"/>
        </w:rPr>
        <w:t xml:space="preserve"> </w:t>
      </w:r>
    </w:p>
    <w:p w:rsidR="00710FF9" w:rsidRPr="00B8709D" w:rsidRDefault="00925EA4" w:rsidP="00710FF9">
      <w:pPr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//Returns flipped and joined Array.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}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static void </w:t>
      </w:r>
      <w:proofErr w:type="spellStart"/>
      <w:r w:rsidRPr="00710FF9">
        <w:rPr>
          <w:rFonts w:ascii="Courier New" w:hAnsi="Courier New" w:cs="Courier New"/>
          <w:sz w:val="20"/>
          <w:szCs w:val="20"/>
        </w:rPr>
        <w:t>PrintResult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(string f, string l, string c)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{</w:t>
      </w:r>
    </w:p>
    <w:p w:rsidR="003C43D7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10FF9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10FF9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</w:t>
      </w:r>
      <w:r w:rsidR="003C43D7">
        <w:rPr>
          <w:rFonts w:ascii="Courier New" w:hAnsi="Courier New" w:cs="Courier New"/>
          <w:sz w:val="20"/>
          <w:szCs w:val="20"/>
        </w:rPr>
        <w:t>$"{f} {l} {c}"</w:t>
      </w:r>
      <w:r w:rsidRPr="00710FF9">
        <w:rPr>
          <w:rFonts w:ascii="Courier New" w:hAnsi="Courier New" w:cs="Courier New"/>
          <w:sz w:val="20"/>
          <w:szCs w:val="20"/>
        </w:rPr>
        <w:t>);</w:t>
      </w:r>
      <w:r w:rsidR="003C43D7">
        <w:rPr>
          <w:rFonts w:ascii="Courier New" w:hAnsi="Courier New" w:cs="Courier New"/>
          <w:sz w:val="20"/>
          <w:szCs w:val="20"/>
        </w:rPr>
        <w:t xml:space="preserve"> </w:t>
      </w:r>
    </w:p>
    <w:p w:rsidR="003C43D7" w:rsidRPr="00B8709D" w:rsidRDefault="003C43D7" w:rsidP="001B1D5D">
      <w:pPr>
        <w:spacing w:after="0"/>
        <w:ind w:left="720" w:firstLine="72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Print Result Method returns result of flipped strings.</w:t>
      </w:r>
    </w:p>
    <w:p w:rsidR="00710FF9" w:rsidRPr="00B8709D" w:rsidRDefault="003C43D7" w:rsidP="001B1D5D">
      <w:pPr>
        <w:spacing w:after="0"/>
        <w:ind w:left="720" w:firstLine="72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added modern string interpolation for readability.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}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</w:p>
    <w:p w:rsidR="00710FF9" w:rsidRPr="003C43D7" w:rsidRDefault="00710FF9" w:rsidP="00710FF9">
      <w:pPr>
        <w:rPr>
          <w:rFonts w:ascii="Courier New" w:hAnsi="Courier New" w:cs="Courier New"/>
          <w:color w:val="8EAADB" w:themeColor="accent5" w:themeTint="99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10FF9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 xml:space="preserve"> static void End(string g)</w:t>
      </w:r>
      <w:r w:rsidR="003C43D7">
        <w:rPr>
          <w:rFonts w:ascii="Courier New" w:hAnsi="Courier New" w:cs="Courier New"/>
          <w:sz w:val="20"/>
          <w:szCs w:val="20"/>
        </w:rPr>
        <w:t xml:space="preserve"> </w:t>
      </w:r>
      <w:r w:rsidR="003C43D7" w:rsidRPr="00B8709D">
        <w:rPr>
          <w:rFonts w:ascii="Courier New" w:hAnsi="Courier New" w:cs="Courier New"/>
          <w:color w:val="92D050"/>
          <w:sz w:val="20"/>
          <w:szCs w:val="20"/>
        </w:rPr>
        <w:t>// End method prints outro.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{</w:t>
      </w:r>
    </w:p>
    <w:p w:rsidR="003C43D7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10FF9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710FF9">
        <w:rPr>
          <w:rFonts w:ascii="Courier New" w:hAnsi="Courier New" w:cs="Courier New"/>
          <w:sz w:val="20"/>
          <w:szCs w:val="20"/>
        </w:rPr>
        <w:t>(</w:t>
      </w:r>
      <w:proofErr w:type="gramEnd"/>
      <w:r w:rsidRPr="00710FF9">
        <w:rPr>
          <w:rFonts w:ascii="Courier New" w:hAnsi="Courier New" w:cs="Courier New"/>
          <w:sz w:val="20"/>
          <w:szCs w:val="20"/>
        </w:rPr>
        <w:t>g);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    }</w:t>
      </w:r>
    </w:p>
    <w:p w:rsidR="00710FF9" w:rsidRPr="00710FF9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 xml:space="preserve">    }</w:t>
      </w:r>
    </w:p>
    <w:p w:rsidR="00D72D10" w:rsidRDefault="00710FF9" w:rsidP="00710FF9">
      <w:pPr>
        <w:rPr>
          <w:rFonts w:ascii="Courier New" w:hAnsi="Courier New" w:cs="Courier New"/>
          <w:sz w:val="20"/>
          <w:szCs w:val="20"/>
        </w:rPr>
      </w:pPr>
      <w:r w:rsidRPr="00710FF9">
        <w:rPr>
          <w:rFonts w:ascii="Courier New" w:hAnsi="Courier New" w:cs="Courier New"/>
          <w:sz w:val="20"/>
          <w:szCs w:val="20"/>
        </w:rPr>
        <w:t>}</w:t>
      </w:r>
    </w:p>
    <w:p w:rsidR="00925EA4" w:rsidRDefault="00925EA4" w:rsidP="00710FF9">
      <w:pPr>
        <w:rPr>
          <w:rFonts w:ascii="Courier New" w:hAnsi="Courier New" w:cs="Courier New"/>
          <w:sz w:val="20"/>
          <w:szCs w:val="20"/>
        </w:rPr>
      </w:pPr>
    </w:p>
    <w:p w:rsidR="003C43D7" w:rsidRPr="00B8709D" w:rsidRDefault="00925EA4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// Due to not declaring </w:t>
      </w:r>
      <w:r w:rsidR="003C43D7" w:rsidRPr="00B8709D">
        <w:rPr>
          <w:rFonts w:ascii="Courier New" w:hAnsi="Courier New" w:cs="Courier New"/>
          <w:color w:val="92D050"/>
          <w:sz w:val="20"/>
          <w:szCs w:val="20"/>
        </w:rPr>
        <w:t xml:space="preserve">a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separate class for methods, all of these methods</w:t>
      </w:r>
      <w:r w:rsidR="003C43D7" w:rsidRPr="00B8709D">
        <w:rPr>
          <w:rFonts w:ascii="Courier New" w:hAnsi="Courier New" w:cs="Courier New"/>
          <w:color w:val="92D050"/>
          <w:sz w:val="20"/>
          <w:szCs w:val="20"/>
        </w:rPr>
        <w:t>.</w:t>
      </w: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</w:t>
      </w:r>
    </w:p>
    <w:p w:rsidR="00925EA4" w:rsidRPr="00B8709D" w:rsidRDefault="003C43D7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r w:rsidR="00925EA4" w:rsidRPr="00B8709D">
        <w:rPr>
          <w:rFonts w:ascii="Courier New" w:hAnsi="Courier New" w:cs="Courier New"/>
          <w:color w:val="92D050"/>
          <w:sz w:val="20"/>
          <w:szCs w:val="20"/>
        </w:rPr>
        <w:t xml:space="preserve">are static members of the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base class containing Main Method.</w:t>
      </w:r>
    </w:p>
    <w:p w:rsidR="00D72D10" w:rsidRDefault="00D72D10" w:rsidP="00710FF9">
      <w:pPr>
        <w:rPr>
          <w:rFonts w:ascii="Courier New" w:hAnsi="Courier New" w:cs="Courier New"/>
          <w:color w:val="8EAADB" w:themeColor="accent5" w:themeTint="99"/>
          <w:sz w:val="20"/>
          <w:szCs w:val="20"/>
        </w:rPr>
      </w:pPr>
    </w:p>
    <w:p w:rsidR="00D72D10" w:rsidRDefault="00D72D10" w:rsidP="00710FF9">
      <w:pPr>
        <w:rPr>
          <w:rFonts w:ascii="Courier New" w:hAnsi="Courier New" w:cs="Courier New"/>
          <w:color w:val="8EAADB" w:themeColor="accent5" w:themeTint="99"/>
          <w:sz w:val="20"/>
          <w:szCs w:val="20"/>
        </w:rPr>
      </w:pPr>
    </w:p>
    <w:p w:rsidR="00D72D10" w:rsidRDefault="00D72D10" w:rsidP="00710FF9">
      <w:pPr>
        <w:rPr>
          <w:rFonts w:ascii="Courier New" w:hAnsi="Courier New" w:cs="Courier New"/>
          <w:color w:val="8EAADB" w:themeColor="accent5" w:themeTint="99"/>
          <w:sz w:val="20"/>
          <w:szCs w:val="20"/>
        </w:rPr>
      </w:pPr>
    </w:p>
    <w:p w:rsidR="00D72D10" w:rsidRDefault="00D72D10" w:rsidP="00710FF9">
      <w:pPr>
        <w:rPr>
          <w:rFonts w:ascii="Courier New" w:hAnsi="Courier New" w:cs="Courier New"/>
          <w:color w:val="8EAADB" w:themeColor="accent5" w:themeTint="99"/>
          <w:sz w:val="20"/>
          <w:szCs w:val="20"/>
        </w:rPr>
      </w:pPr>
    </w:p>
    <w:p w:rsidR="001B1D5D" w:rsidRDefault="001B1D5D" w:rsidP="00710FF9">
      <w:pPr>
        <w:rPr>
          <w:rFonts w:ascii="Courier New" w:hAnsi="Courier New" w:cs="Courier New"/>
          <w:color w:val="8EAADB" w:themeColor="accent5" w:themeTint="99"/>
          <w:sz w:val="20"/>
          <w:szCs w:val="20"/>
        </w:rPr>
      </w:pPr>
    </w:p>
    <w:p w:rsidR="001B1D5D" w:rsidRDefault="001B1D5D" w:rsidP="001B1D5D">
      <w:pPr>
        <w:spacing w:after="0"/>
        <w:rPr>
          <w:rFonts w:ascii="Courier New" w:hAnsi="Courier New" w:cs="Courier New"/>
          <w:color w:val="8EAADB" w:themeColor="accent5" w:themeTint="99"/>
          <w:sz w:val="20"/>
          <w:szCs w:val="20"/>
        </w:rPr>
      </w:pPr>
    </w:p>
    <w:p w:rsidR="001B1D5D" w:rsidRDefault="001B1D5D" w:rsidP="001B1D5D">
      <w:pPr>
        <w:spacing w:after="0"/>
        <w:rPr>
          <w:rFonts w:ascii="Courier New" w:hAnsi="Courier New" w:cs="Courier New"/>
          <w:color w:val="8EAADB" w:themeColor="accent5" w:themeTint="99"/>
          <w:sz w:val="20"/>
          <w:szCs w:val="20"/>
        </w:rPr>
      </w:pPr>
    </w:p>
    <w:p w:rsidR="00D72D10" w:rsidRPr="00B8709D" w:rsidRDefault="00D72D10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lastRenderedPageBreak/>
        <w:t xml:space="preserve">// </w:t>
      </w:r>
      <w:proofErr w:type="gramStart"/>
      <w:r w:rsidRPr="00B8709D">
        <w:rPr>
          <w:rFonts w:ascii="Courier New" w:hAnsi="Courier New" w:cs="Courier New"/>
          <w:color w:val="92D050"/>
          <w:sz w:val="20"/>
          <w:szCs w:val="20"/>
        </w:rPr>
        <w:t>For</w:t>
      </w:r>
      <w:proofErr w:type="gramEnd"/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all numbers 1 to 100:</w:t>
      </w:r>
    </w:p>
    <w:p w:rsidR="00D72D10" w:rsidRPr="00B8709D" w:rsidRDefault="00D72D10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If number is divisible by 5, print "Fizz"</w:t>
      </w:r>
    </w:p>
    <w:p w:rsidR="00D72D10" w:rsidRPr="00B8709D" w:rsidRDefault="00D72D10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If number is divisible by 3, print "Buzz"</w:t>
      </w:r>
    </w:p>
    <w:p w:rsidR="00D72D10" w:rsidRPr="00B8709D" w:rsidRDefault="00D72D10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If number is divisible by both 3 and 5, print "</w:t>
      </w:r>
      <w:proofErr w:type="spellStart"/>
      <w:r w:rsidRPr="00B8709D">
        <w:rPr>
          <w:rFonts w:ascii="Courier New" w:hAnsi="Courier New" w:cs="Courier New"/>
          <w:color w:val="92D050"/>
          <w:sz w:val="20"/>
          <w:szCs w:val="20"/>
        </w:rPr>
        <w:t>FizzBuzz</w:t>
      </w:r>
      <w:proofErr w:type="spellEnd"/>
      <w:r w:rsidRPr="00B8709D">
        <w:rPr>
          <w:rFonts w:ascii="Courier New" w:hAnsi="Courier New" w:cs="Courier New"/>
          <w:color w:val="92D050"/>
          <w:sz w:val="20"/>
          <w:szCs w:val="20"/>
        </w:rPr>
        <w:t>"</w:t>
      </w:r>
    </w:p>
    <w:p w:rsidR="00D72D10" w:rsidRPr="00B8709D" w:rsidRDefault="00D72D10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</w:p>
    <w:p w:rsidR="00D72D10" w:rsidRPr="00B8709D" w:rsidRDefault="00D72D10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I added print "Pop" for all other numbers for continuity.</w:t>
      </w:r>
    </w:p>
    <w:p w:rsidR="00D72D10" w:rsidRPr="00B8709D" w:rsidRDefault="00D72D10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I added "number: " using string interpolation for clarity.</w:t>
      </w:r>
    </w:p>
    <w:p w:rsidR="00D72D10" w:rsidRPr="00B8709D" w:rsidRDefault="00D72D10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I placed program into a Method for execution.</w:t>
      </w:r>
    </w:p>
    <w:p w:rsidR="00D72D10" w:rsidRPr="00B8709D" w:rsidRDefault="00D72D10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proofErr w:type="gramStart"/>
      <w:r w:rsidRPr="00B8709D">
        <w:rPr>
          <w:rFonts w:ascii="Courier New" w:hAnsi="Courier New" w:cs="Courier New"/>
          <w:color w:val="92D050"/>
          <w:sz w:val="20"/>
          <w:szCs w:val="20"/>
        </w:rPr>
        <w:t>In</w:t>
      </w:r>
      <w:proofErr w:type="gramEnd"/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alternate version I created the method in a </w:t>
      </w:r>
      <w:proofErr w:type="spellStart"/>
      <w:r w:rsidRPr="00B8709D">
        <w:rPr>
          <w:rFonts w:ascii="Courier New" w:hAnsi="Courier New" w:cs="Courier New"/>
          <w:color w:val="92D050"/>
          <w:sz w:val="20"/>
          <w:szCs w:val="20"/>
        </w:rPr>
        <w:t>seperate</w:t>
      </w:r>
      <w:proofErr w:type="spellEnd"/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class.</w:t>
      </w:r>
    </w:p>
    <w:p w:rsidR="00D72D10" w:rsidRPr="00B8709D" w:rsidRDefault="00D72D10" w:rsidP="001B1D5D">
      <w:pPr>
        <w:spacing w:after="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proofErr w:type="gramStart"/>
      <w:r w:rsidRPr="00B8709D">
        <w:rPr>
          <w:rFonts w:ascii="Courier New" w:hAnsi="Courier New" w:cs="Courier New"/>
          <w:color w:val="92D050"/>
          <w:sz w:val="20"/>
          <w:szCs w:val="20"/>
        </w:rPr>
        <w:t>The</w:t>
      </w:r>
      <w:proofErr w:type="gramEnd"/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program is a for loop with nested if else statement.</w:t>
      </w:r>
    </w:p>
    <w:p w:rsidR="00D72D10" w:rsidRPr="00B8709D" w:rsidRDefault="00D72D10" w:rsidP="00D72D10">
      <w:pPr>
        <w:rPr>
          <w:rFonts w:ascii="Courier New" w:hAnsi="Courier New" w:cs="Courier New"/>
          <w:color w:val="92D050"/>
          <w:sz w:val="20"/>
          <w:szCs w:val="20"/>
        </w:rPr>
      </w:pPr>
    </w:p>
    <w:p w:rsidR="00D72D10" w:rsidRPr="00B8709D" w:rsidRDefault="00B8709D" w:rsidP="00D72D10">
      <w:pPr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// Trevor </w:t>
      </w:r>
      <w:proofErr w:type="spellStart"/>
      <w:r w:rsidRPr="00B8709D">
        <w:rPr>
          <w:rFonts w:ascii="Courier New" w:hAnsi="Courier New" w:cs="Courier New"/>
          <w:color w:val="92D050"/>
          <w:sz w:val="20"/>
          <w:szCs w:val="20"/>
        </w:rPr>
        <w:t>Heehs</w:t>
      </w:r>
      <w:proofErr w:type="spellEnd"/>
    </w:p>
    <w:p w:rsidR="00D72D10" w:rsidRDefault="00D72D10" w:rsidP="00D72D10">
      <w:pPr>
        <w:rPr>
          <w:rFonts w:ascii="Courier New" w:hAnsi="Courier New" w:cs="Courier New"/>
          <w:color w:val="8EAADB" w:themeColor="accent5" w:themeTint="99"/>
          <w:sz w:val="20"/>
          <w:szCs w:val="20"/>
        </w:rPr>
      </w:pP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D72D10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D72D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FizzBang</w:t>
      </w:r>
      <w:proofErr w:type="spellEnd"/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>{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72D10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D72D10">
        <w:rPr>
          <w:rFonts w:ascii="Courier New" w:hAnsi="Courier New" w:cs="Courier New"/>
          <w:sz w:val="20"/>
          <w:szCs w:val="20"/>
        </w:rPr>
        <w:t xml:space="preserve"> Program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{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2D10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D72D10">
        <w:rPr>
          <w:rFonts w:ascii="Courier New" w:hAnsi="Courier New" w:cs="Courier New"/>
          <w:sz w:val="20"/>
          <w:szCs w:val="20"/>
        </w:rPr>
        <w:t xml:space="preserve"> void Main()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{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color w:val="8EAADB" w:themeColor="accent5" w:themeTint="99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FizzBuzz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>(</w:t>
      </w:r>
      <w:proofErr w:type="gramEnd"/>
      <w:r w:rsidRPr="00D72D10">
        <w:rPr>
          <w:rFonts w:ascii="Courier New" w:hAnsi="Courier New" w:cs="Courier New"/>
          <w:sz w:val="20"/>
          <w:szCs w:val="20"/>
        </w:rPr>
        <w:t xml:space="preserve">);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// Call </w:t>
      </w:r>
      <w:proofErr w:type="spellStart"/>
      <w:r w:rsidRPr="00B8709D">
        <w:rPr>
          <w:rFonts w:ascii="Courier New" w:hAnsi="Courier New" w:cs="Courier New"/>
          <w:color w:val="92D050"/>
          <w:sz w:val="20"/>
          <w:szCs w:val="20"/>
        </w:rPr>
        <w:t>FizzBuzz</w:t>
      </w:r>
      <w:proofErr w:type="spellEnd"/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Method at execution.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color w:val="8EAADB" w:themeColor="accent5" w:themeTint="99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FizzBuzz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proofErr w:type="spellStart"/>
      <w:r w:rsidRPr="00B8709D">
        <w:rPr>
          <w:rFonts w:ascii="Courier New" w:hAnsi="Courier New" w:cs="Courier New"/>
          <w:color w:val="92D050"/>
          <w:sz w:val="20"/>
          <w:szCs w:val="20"/>
        </w:rPr>
        <w:t>FizzBuzz</w:t>
      </w:r>
      <w:proofErr w:type="spellEnd"/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Method declaration.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color w:val="8EAADB" w:themeColor="accent5" w:themeTint="99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72D10">
        <w:rPr>
          <w:rFonts w:ascii="Courier New" w:hAnsi="Courier New" w:cs="Courier New"/>
          <w:sz w:val="20"/>
          <w:szCs w:val="20"/>
        </w:rPr>
        <w:t>for</w:t>
      </w:r>
      <w:proofErr w:type="gramEnd"/>
      <w:r w:rsidRPr="00D72D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i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i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 xml:space="preserve"> &lt;= 100; 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i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>++)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 For loop.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D72D10" w:rsidRPr="00B8709D" w:rsidRDefault="00D72D10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D72D10">
        <w:rPr>
          <w:rFonts w:ascii="Courier New" w:hAnsi="Courier New" w:cs="Courier New"/>
          <w:sz w:val="20"/>
          <w:szCs w:val="20"/>
        </w:rPr>
        <w:t>if</w:t>
      </w:r>
      <w:proofErr w:type="gramEnd"/>
      <w:r w:rsidRPr="00D72D1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i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 xml:space="preserve"> % 3 == 0 &amp;&amp; 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i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 xml:space="preserve"> % 5 == 0)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 Nested if else.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D72D10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>(</w:t>
      </w:r>
      <w:proofErr w:type="gramEnd"/>
      <w:r w:rsidRPr="00D72D10">
        <w:rPr>
          <w:rFonts w:ascii="Courier New" w:hAnsi="Courier New" w:cs="Courier New"/>
          <w:sz w:val="20"/>
          <w:szCs w:val="20"/>
        </w:rPr>
        <w:t>$"{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i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 xml:space="preserve">}: 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FizzBuzz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>");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D72D1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72D10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i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 xml:space="preserve"> % 5 == 0)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D72D10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>(</w:t>
      </w:r>
      <w:proofErr w:type="gramEnd"/>
      <w:r w:rsidRPr="00D72D10">
        <w:rPr>
          <w:rFonts w:ascii="Courier New" w:hAnsi="Courier New" w:cs="Courier New"/>
          <w:sz w:val="20"/>
          <w:szCs w:val="20"/>
        </w:rPr>
        <w:t>$"{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i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>}: Fizz");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D72D1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D72D10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i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 xml:space="preserve"> % 3 == 0)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D72D10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>(</w:t>
      </w:r>
      <w:proofErr w:type="gramEnd"/>
      <w:r w:rsidRPr="00D72D10">
        <w:rPr>
          <w:rFonts w:ascii="Courier New" w:hAnsi="Courier New" w:cs="Courier New"/>
          <w:sz w:val="20"/>
          <w:szCs w:val="20"/>
        </w:rPr>
        <w:t>$"{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i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>}: Buzz");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D72D10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D72D10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>(</w:t>
      </w:r>
      <w:proofErr w:type="gramEnd"/>
      <w:r w:rsidRPr="00D72D10">
        <w:rPr>
          <w:rFonts w:ascii="Courier New" w:hAnsi="Courier New" w:cs="Courier New"/>
          <w:sz w:val="20"/>
          <w:szCs w:val="20"/>
        </w:rPr>
        <w:t>$"{</w:t>
      </w:r>
      <w:proofErr w:type="spellStart"/>
      <w:r w:rsidRPr="00D72D10">
        <w:rPr>
          <w:rFonts w:ascii="Courier New" w:hAnsi="Courier New" w:cs="Courier New"/>
          <w:sz w:val="20"/>
          <w:szCs w:val="20"/>
        </w:rPr>
        <w:t>i</w:t>
      </w:r>
      <w:proofErr w:type="spellEnd"/>
      <w:r w:rsidRPr="00D72D10">
        <w:rPr>
          <w:rFonts w:ascii="Courier New" w:hAnsi="Courier New" w:cs="Courier New"/>
          <w:sz w:val="20"/>
          <w:szCs w:val="20"/>
        </w:rPr>
        <w:t>}: Pop");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    }</w:t>
      </w:r>
    </w:p>
    <w:p w:rsidR="00D72D10" w:rsidRP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 xml:space="preserve">    }</w:t>
      </w:r>
    </w:p>
    <w:p w:rsidR="00D72D10" w:rsidRDefault="00D72D1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D72D10">
        <w:rPr>
          <w:rFonts w:ascii="Courier New" w:hAnsi="Courier New" w:cs="Courier New"/>
          <w:sz w:val="20"/>
          <w:szCs w:val="20"/>
        </w:rPr>
        <w:t>}</w:t>
      </w: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Pr="00B8709D" w:rsidRDefault="001B1D5D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lastRenderedPageBreak/>
        <w:t>// Same “</w:t>
      </w:r>
      <w:proofErr w:type="spellStart"/>
      <w:r w:rsidRPr="00B8709D">
        <w:rPr>
          <w:rFonts w:ascii="Courier New" w:hAnsi="Courier New" w:cs="Courier New"/>
          <w:color w:val="92D050"/>
          <w:sz w:val="20"/>
          <w:szCs w:val="20"/>
        </w:rPr>
        <w:t>FizzBuzz</w:t>
      </w:r>
      <w:proofErr w:type="spellEnd"/>
      <w:r w:rsidRPr="00B8709D">
        <w:rPr>
          <w:rFonts w:ascii="Courier New" w:hAnsi="Courier New" w:cs="Courier New"/>
          <w:color w:val="92D050"/>
          <w:sz w:val="20"/>
          <w:szCs w:val="20"/>
        </w:rPr>
        <w:t>” program written as a Node.js console app in JS.</w:t>
      </w:r>
    </w:p>
    <w:p w:rsidR="001B1D5D" w:rsidRPr="00B8709D" w:rsidRDefault="001B1D5D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// Author Trevor </w:t>
      </w:r>
      <w:proofErr w:type="spellStart"/>
      <w:r w:rsidRPr="00B8709D">
        <w:rPr>
          <w:rFonts w:ascii="Courier New" w:hAnsi="Courier New" w:cs="Courier New"/>
          <w:color w:val="92D050"/>
          <w:sz w:val="20"/>
          <w:szCs w:val="20"/>
        </w:rPr>
        <w:t>Heehs</w:t>
      </w:r>
      <w:proofErr w:type="spellEnd"/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10/31/18 (Happy </w:t>
      </w:r>
      <w:proofErr w:type="spellStart"/>
      <w:r w:rsidRPr="00B8709D">
        <w:rPr>
          <w:rFonts w:ascii="Courier New" w:hAnsi="Courier New" w:cs="Courier New"/>
          <w:color w:val="92D050"/>
          <w:sz w:val="20"/>
          <w:szCs w:val="20"/>
        </w:rPr>
        <w:t>Haloween</w:t>
      </w:r>
      <w:proofErr w:type="spellEnd"/>
      <w:r w:rsidRPr="00B8709D">
        <w:rPr>
          <w:rFonts w:ascii="Courier New" w:hAnsi="Courier New" w:cs="Courier New"/>
          <w:color w:val="92D050"/>
          <w:sz w:val="20"/>
          <w:szCs w:val="20"/>
        </w:rPr>
        <w:t>!).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1D5D">
        <w:rPr>
          <w:rFonts w:ascii="Courier New" w:hAnsi="Courier New" w:cs="Courier New"/>
          <w:sz w:val="20"/>
          <w:szCs w:val="20"/>
        </w:rPr>
        <w:t>FizzBuzz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>);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1D5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FizzBuzz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() {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for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(let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&lt;= 100;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++) {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if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% 5 == 0 &amp;&amp;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% 3 == 0) {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>`${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}: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FizzBuzz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`);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}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% 5 == 0) {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>`${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}: Fizz`);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}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% 3 == 0) {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>`${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}: Buzz`);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}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{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>`${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}: Pop`);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}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}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>}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color w:val="8EAADB" w:themeColor="accent5" w:themeTint="99"/>
          <w:sz w:val="20"/>
          <w:szCs w:val="20"/>
        </w:rPr>
      </w:pPr>
      <w:proofErr w:type="spellStart"/>
      <w:proofErr w:type="gramStart"/>
      <w:r w:rsidRPr="001B1D5D">
        <w:rPr>
          <w:rFonts w:ascii="Courier New" w:hAnsi="Courier New" w:cs="Courier New"/>
          <w:sz w:val="20"/>
          <w:szCs w:val="20"/>
        </w:rPr>
        <w:t>process.stdin.resume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);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 Added to prevent immediate console close.</w:t>
      </w: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color w:val="8EAADB" w:themeColor="accent5" w:themeTint="99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color w:val="8EAADB" w:themeColor="accent5" w:themeTint="99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color w:val="8EAADB" w:themeColor="accent5" w:themeTint="99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Pr="00B8709D" w:rsidRDefault="001B1D5D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lastRenderedPageBreak/>
        <w:t xml:space="preserve">// Program creates </w:t>
      </w:r>
      <w:proofErr w:type="spellStart"/>
      <w:r w:rsidRPr="00B8709D">
        <w:rPr>
          <w:rFonts w:ascii="Courier New" w:hAnsi="Courier New" w:cs="Courier New"/>
          <w:color w:val="92D050"/>
          <w:sz w:val="20"/>
          <w:szCs w:val="20"/>
        </w:rPr>
        <w:t>UnitConverter</w:t>
      </w:r>
      <w:proofErr w:type="spellEnd"/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>Type used on Conversion Objects</w:t>
      </w: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. </w:t>
      </w:r>
    </w:p>
    <w:p w:rsidR="001B1D5D" w:rsidRPr="00B8709D" w:rsidRDefault="001B1D5D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Prints using string interpolation.</w:t>
      </w:r>
    </w:p>
    <w:p w:rsidR="001B1D5D" w:rsidRPr="00B8709D" w:rsidRDefault="001B1D5D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proofErr w:type="gramStart"/>
      <w:r w:rsidRPr="00B8709D">
        <w:rPr>
          <w:rFonts w:ascii="Courier New" w:hAnsi="Courier New" w:cs="Courier New"/>
          <w:color w:val="92D050"/>
          <w:sz w:val="20"/>
          <w:szCs w:val="20"/>
        </w:rPr>
        <w:t>Everything</w:t>
      </w:r>
      <w:proofErr w:type="gramEnd"/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in program works using OOP </w:t>
      </w:r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 xml:space="preserve">principles, no static members. </w:t>
      </w:r>
    </w:p>
    <w:p w:rsidR="00925E38" w:rsidRPr="00B8709D" w:rsidRDefault="001B1D5D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Our CS 101 teacher, Harold</w:t>
      </w:r>
      <w:r w:rsidR="009A1BFE" w:rsidRPr="00B8709D">
        <w:rPr>
          <w:rFonts w:ascii="Courier New" w:hAnsi="Courier New" w:cs="Courier New"/>
          <w:color w:val="92D050"/>
          <w:sz w:val="20"/>
          <w:szCs w:val="20"/>
        </w:rPr>
        <w:t>,</w:t>
      </w: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asked how</w:t>
      </w:r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 xml:space="preserve"> long our hair grows in Miles. </w:t>
      </w:r>
    </w:p>
    <w:p w:rsidR="00925E38" w:rsidRPr="00B8709D" w:rsidRDefault="00925E38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Original code snippet from C# 4.0 in a Nutshell, Ch.1 p.14</w:t>
      </w:r>
    </w:p>
    <w:p w:rsidR="001B1D5D" w:rsidRPr="00B8709D" w:rsidRDefault="00925E38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proofErr w:type="gramStart"/>
      <w:r w:rsidR="001B1D5D" w:rsidRPr="00B8709D">
        <w:rPr>
          <w:rFonts w:ascii="Courier New" w:hAnsi="Courier New" w:cs="Courier New"/>
          <w:color w:val="92D050"/>
          <w:sz w:val="20"/>
          <w:szCs w:val="20"/>
        </w:rPr>
        <w:t>Reworked</w:t>
      </w:r>
      <w:proofErr w:type="gramEnd"/>
      <w:r w:rsidR="001B1D5D" w:rsidRPr="00B8709D">
        <w:rPr>
          <w:rFonts w:ascii="Courier New" w:hAnsi="Courier New" w:cs="Courier New"/>
          <w:color w:val="92D050"/>
          <w:sz w:val="20"/>
          <w:szCs w:val="20"/>
        </w:rPr>
        <w:t xml:space="preserve"> to convert inches (hair growth length) to miles by Trevor </w:t>
      </w:r>
      <w:proofErr w:type="spellStart"/>
      <w:r w:rsidR="001B1D5D" w:rsidRPr="00B8709D">
        <w:rPr>
          <w:rFonts w:ascii="Courier New" w:hAnsi="Courier New" w:cs="Courier New"/>
          <w:color w:val="92D050"/>
          <w:sz w:val="20"/>
          <w:szCs w:val="20"/>
        </w:rPr>
        <w:t>Heehs</w:t>
      </w:r>
      <w:proofErr w:type="spellEnd"/>
      <w:r w:rsidRPr="00B8709D">
        <w:rPr>
          <w:rFonts w:ascii="Courier New" w:hAnsi="Courier New" w:cs="Courier New"/>
          <w:color w:val="92D050"/>
          <w:sz w:val="20"/>
          <w:szCs w:val="20"/>
        </w:rPr>
        <w:t>.</w:t>
      </w:r>
    </w:p>
    <w:p w:rsidR="001B1D5D" w:rsidRPr="00B8709D" w:rsidRDefault="001B1D5D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10/31/2018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1D5D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Haircut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>{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Program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{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void Main(string[]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)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{</w:t>
      </w: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UnitConverter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feetToInchesConverter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B1D5D">
        <w:rPr>
          <w:rFonts w:ascii="Courier New" w:hAnsi="Courier New" w:cs="Courier New"/>
          <w:sz w:val="20"/>
          <w:szCs w:val="20"/>
        </w:rPr>
        <w:t>UnitConverter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12); </w:t>
      </w:r>
    </w:p>
    <w:p w:rsidR="001B1D5D" w:rsidRPr="00B8709D" w:rsidRDefault="001B1D5D" w:rsidP="001B1D5D">
      <w:pPr>
        <w:spacing w:after="0" w:line="276" w:lineRule="auto"/>
        <w:ind w:left="720" w:firstLine="720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Instantiate</w:t>
      </w:r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proofErr w:type="spellStart"/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>UnitConverter</w:t>
      </w:r>
      <w:proofErr w:type="spellEnd"/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 xml:space="preserve"> object called </w:t>
      </w:r>
      <w:proofErr w:type="spellStart"/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>fee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tToInches</w:t>
      </w:r>
      <w:proofErr w:type="spellEnd"/>
      <w:r w:rsidRPr="00B8709D">
        <w:rPr>
          <w:rFonts w:ascii="Courier New" w:hAnsi="Courier New" w:cs="Courier New"/>
          <w:color w:val="92D050"/>
          <w:sz w:val="20"/>
          <w:szCs w:val="20"/>
        </w:rPr>
        <w:t>.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UnitConverter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milesToFeetConverter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B1D5D">
        <w:rPr>
          <w:rFonts w:ascii="Courier New" w:hAnsi="Courier New" w:cs="Courier New"/>
          <w:sz w:val="20"/>
          <w:szCs w:val="20"/>
        </w:rPr>
        <w:t>UnitConverter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>5280);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UnitConverter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inchesToMilesConverter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B1D5D">
        <w:rPr>
          <w:rFonts w:ascii="Courier New" w:hAnsi="Courier New" w:cs="Courier New"/>
          <w:sz w:val="20"/>
          <w:szCs w:val="20"/>
        </w:rPr>
        <w:t>UnitConverter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>63360);</w:t>
      </w:r>
    </w:p>
    <w:p w:rsidR="001B1D5D" w:rsidRPr="00B8709D" w:rsidRDefault="001B1D5D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</w:t>
      </w:r>
      <w:r w:rsidR="00925E38">
        <w:rPr>
          <w:rFonts w:ascii="Courier New" w:hAnsi="Courier New" w:cs="Courier New"/>
          <w:sz w:val="20"/>
          <w:szCs w:val="20"/>
        </w:rPr>
        <w:t xml:space="preserve">   </w:t>
      </w:r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proofErr w:type="gramStart"/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>Create</w:t>
      </w:r>
      <w:proofErr w:type="gramEnd"/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proofErr w:type="spellStart"/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>inchesToMiles</w:t>
      </w:r>
      <w:proofErr w:type="spellEnd"/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 xml:space="preserve"> object for Hair Length in Miles. </w:t>
      </w:r>
    </w:p>
    <w:p w:rsidR="00925E38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B1D5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$"1 foot is: </w:t>
      </w: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Start"/>
      <w:r w:rsidRPr="001B1D5D">
        <w:rPr>
          <w:rFonts w:ascii="Courier New" w:hAnsi="Courier New" w:cs="Courier New"/>
          <w:sz w:val="20"/>
          <w:szCs w:val="20"/>
        </w:rPr>
        <w:t>feetToInchesConverter.Convert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>1)} inches");</w:t>
      </w:r>
    </w:p>
    <w:p w:rsidR="00925E38" w:rsidRPr="001B1D5D" w:rsidRDefault="00925E38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25E38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B1D5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$"1 mile is: </w:t>
      </w:r>
    </w:p>
    <w:p w:rsidR="001B1D5D" w:rsidRDefault="001B1D5D" w:rsidP="00925E3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Start"/>
      <w:r w:rsidRPr="001B1D5D">
        <w:rPr>
          <w:rFonts w:ascii="Courier New" w:hAnsi="Courier New" w:cs="Courier New"/>
          <w:sz w:val="20"/>
          <w:szCs w:val="20"/>
        </w:rPr>
        <w:t>milesToFeetConverter.Convert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>1)} feet");</w:t>
      </w:r>
    </w:p>
    <w:p w:rsidR="00925E38" w:rsidRPr="001B1D5D" w:rsidRDefault="00925E38" w:rsidP="00925E38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B1D5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>$"1 mile is: {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feetToInchesConverter.Convert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milesToFeetConverter.Convert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(1))} inches");</w:t>
      </w:r>
    </w:p>
    <w:p w:rsidR="00925E38" w:rsidRPr="00B8709D" w:rsidRDefault="00925E38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>// Inner method called first, then outer method.</w:t>
      </w:r>
    </w:p>
    <w:p w:rsidR="00925E38" w:rsidRPr="00925E38" w:rsidRDefault="00925E38" w:rsidP="001B1D5D">
      <w:pPr>
        <w:spacing w:after="0" w:line="276" w:lineRule="auto"/>
        <w:rPr>
          <w:rFonts w:ascii="Courier New" w:hAnsi="Courier New" w:cs="Courier New"/>
          <w:color w:val="8EAADB" w:themeColor="accent5" w:themeTint="99"/>
          <w:sz w:val="20"/>
          <w:szCs w:val="20"/>
        </w:rPr>
      </w:pP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B1D5D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>$"1 inch of hair is</w:t>
      </w:r>
      <w:r w:rsidR="00925E38">
        <w:rPr>
          <w:rFonts w:ascii="Courier New" w:hAnsi="Courier New" w:cs="Courier New"/>
          <w:sz w:val="20"/>
          <w:szCs w:val="20"/>
        </w:rPr>
        <w:t>:</w:t>
      </w:r>
      <w:r w:rsidRPr="001B1D5D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inchesToMilesConverter.ConvertMiles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(1).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("E10")} miles.");</w:t>
      </w:r>
    </w:p>
    <w:p w:rsidR="00925E38" w:rsidRPr="00B8709D" w:rsidRDefault="00925E38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proofErr w:type="gramStart"/>
      <w:r w:rsidRPr="00B8709D">
        <w:rPr>
          <w:rFonts w:ascii="Courier New" w:hAnsi="Courier New" w:cs="Courier New"/>
          <w:color w:val="92D050"/>
          <w:sz w:val="20"/>
          <w:szCs w:val="20"/>
        </w:rPr>
        <w:t>Printed</w:t>
      </w:r>
      <w:proofErr w:type="gramEnd"/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using exponential form.</w:t>
      </w: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}</w:t>
      </w:r>
    </w:p>
    <w:p w:rsidR="00925E38" w:rsidRPr="001B1D5D" w:rsidRDefault="00925E38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25E38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}</w:t>
      </w:r>
      <w:r w:rsidR="00925E38">
        <w:rPr>
          <w:rFonts w:ascii="Courier New" w:hAnsi="Courier New" w:cs="Courier New"/>
          <w:sz w:val="20"/>
          <w:szCs w:val="20"/>
        </w:rPr>
        <w:t xml:space="preserve"> </w:t>
      </w:r>
    </w:p>
    <w:p w:rsidR="001B1D5D" w:rsidRPr="00925E38" w:rsidRDefault="00925E38" w:rsidP="001B1D5D">
      <w:pPr>
        <w:spacing w:after="0" w:line="276" w:lineRule="auto"/>
        <w:rPr>
          <w:rFonts w:ascii="Courier New" w:hAnsi="Courier New" w:cs="Courier New"/>
          <w:color w:val="8EAADB" w:themeColor="accent5" w:themeTint="99"/>
          <w:sz w:val="20"/>
          <w:szCs w:val="20"/>
        </w:rPr>
      </w:pPr>
      <w:r w:rsidRPr="00925E38">
        <w:rPr>
          <w:rFonts w:ascii="Courier New" w:hAnsi="Courier New" w:cs="Courier New"/>
          <w:color w:val="8EAADB" w:themeColor="accent5" w:themeTint="99"/>
          <w:sz w:val="20"/>
          <w:szCs w:val="20"/>
        </w:rPr>
        <w:t xml:space="preserve">   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proofErr w:type="gramStart"/>
      <w:r w:rsidRPr="00B8709D">
        <w:rPr>
          <w:rFonts w:ascii="Courier New" w:hAnsi="Courier New" w:cs="Courier New"/>
          <w:color w:val="92D050"/>
          <w:sz w:val="20"/>
          <w:szCs w:val="20"/>
        </w:rPr>
        <w:t>Created</w:t>
      </w:r>
      <w:proofErr w:type="gramEnd"/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</w:t>
      </w:r>
      <w:proofErr w:type="spellStart"/>
      <w:r w:rsidRPr="00B8709D">
        <w:rPr>
          <w:rFonts w:ascii="Courier New" w:hAnsi="Courier New" w:cs="Courier New"/>
          <w:color w:val="92D050"/>
          <w:sz w:val="20"/>
          <w:szCs w:val="20"/>
        </w:rPr>
        <w:t>UnitConverter</w:t>
      </w:r>
      <w:proofErr w:type="spellEnd"/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Type to handle all conversions.</w:t>
      </w:r>
      <w:r w:rsidR="001B1D5D" w:rsidRPr="00B8709D">
        <w:rPr>
          <w:rFonts w:ascii="Courier New" w:hAnsi="Courier New" w:cs="Courier New"/>
          <w:color w:val="92D050"/>
          <w:sz w:val="20"/>
          <w:szCs w:val="20"/>
        </w:rPr>
        <w:t xml:space="preserve">    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UnitConverter</w:t>
      </w:r>
      <w:proofErr w:type="spellEnd"/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{</w:t>
      </w:r>
    </w:p>
    <w:p w:rsidR="001B1D5D" w:rsidRPr="00925E38" w:rsidRDefault="001B1D5D" w:rsidP="001B1D5D">
      <w:pPr>
        <w:spacing w:after="0" w:line="276" w:lineRule="auto"/>
        <w:rPr>
          <w:rFonts w:ascii="Courier New" w:hAnsi="Courier New" w:cs="Courier New"/>
          <w:color w:val="8EAADB" w:themeColor="accent5" w:themeTint="99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ratio;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 Field</w:t>
      </w:r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>.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925E38" w:rsidRDefault="00925E38" w:rsidP="00925E38">
      <w:pPr>
        <w:spacing w:after="0" w:line="276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1B1D5D" w:rsidRPr="001B1D5D">
        <w:rPr>
          <w:rFonts w:ascii="Courier New" w:hAnsi="Courier New" w:cs="Courier New"/>
          <w:sz w:val="20"/>
          <w:szCs w:val="20"/>
        </w:rPr>
        <w:t>public</w:t>
      </w:r>
      <w:proofErr w:type="gramEnd"/>
      <w:r w:rsidR="001B1D5D" w:rsidRPr="001B1D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B1D5D" w:rsidRPr="001B1D5D">
        <w:rPr>
          <w:rFonts w:ascii="Courier New" w:hAnsi="Courier New" w:cs="Courier New"/>
          <w:sz w:val="20"/>
          <w:szCs w:val="20"/>
        </w:rPr>
        <w:t>UnitConverter</w:t>
      </w:r>
      <w:proofErr w:type="spellEnd"/>
      <w:r w:rsidR="001B1D5D" w:rsidRPr="001B1D5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1B1D5D" w:rsidRPr="001B1D5D">
        <w:rPr>
          <w:rFonts w:ascii="Courier New" w:hAnsi="Courier New" w:cs="Courier New"/>
          <w:sz w:val="20"/>
          <w:szCs w:val="20"/>
        </w:rPr>
        <w:t>int</w:t>
      </w:r>
      <w:proofErr w:type="spellEnd"/>
      <w:r w:rsidR="001B1D5D" w:rsidRPr="001B1D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B1D5D" w:rsidRPr="001B1D5D">
        <w:rPr>
          <w:rFonts w:ascii="Courier New" w:hAnsi="Courier New" w:cs="Courier New"/>
          <w:sz w:val="20"/>
          <w:szCs w:val="20"/>
        </w:rPr>
        <w:t>unitRatio</w:t>
      </w:r>
      <w:proofErr w:type="spellEnd"/>
      <w:r w:rsidR="001B1D5D" w:rsidRPr="001B1D5D">
        <w:rPr>
          <w:rFonts w:ascii="Courier New" w:hAnsi="Courier New" w:cs="Courier New"/>
          <w:sz w:val="20"/>
          <w:szCs w:val="20"/>
        </w:rPr>
        <w:t xml:space="preserve">) 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 Constructor for Type.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{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ratio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unitRatio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;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}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B1D5D" w:rsidRPr="00B8709D" w:rsidRDefault="001B1D5D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Convert (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unit)</w:t>
      </w:r>
      <w:r w:rsidR="00925E38">
        <w:rPr>
          <w:rFonts w:ascii="Courier New" w:hAnsi="Courier New" w:cs="Courier New"/>
          <w:sz w:val="20"/>
          <w:szCs w:val="20"/>
        </w:rPr>
        <w:t xml:space="preserve">  </w:t>
      </w:r>
      <w:r w:rsidR="00925E38" w:rsidRPr="00B8709D">
        <w:rPr>
          <w:rFonts w:ascii="Courier New" w:hAnsi="Courier New" w:cs="Courier New"/>
          <w:color w:val="92D050"/>
          <w:sz w:val="20"/>
          <w:szCs w:val="20"/>
        </w:rPr>
        <w:t>// Convert Method declaration.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{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unit * ratio;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decimal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ConvertMiles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numberOfInches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>)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{</w:t>
      </w:r>
    </w:p>
    <w:p w:rsidR="00925E38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decimal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result = (decimal)</w:t>
      </w:r>
      <w:proofErr w:type="spellStart"/>
      <w:r w:rsidRPr="001B1D5D">
        <w:rPr>
          <w:rFonts w:ascii="Courier New" w:hAnsi="Courier New" w:cs="Courier New"/>
          <w:sz w:val="20"/>
          <w:szCs w:val="20"/>
        </w:rPr>
        <w:t>numberOfInches</w:t>
      </w:r>
      <w:proofErr w:type="spellEnd"/>
      <w:r w:rsidRPr="001B1D5D">
        <w:rPr>
          <w:rFonts w:ascii="Courier New" w:hAnsi="Courier New" w:cs="Courier New"/>
          <w:sz w:val="20"/>
          <w:szCs w:val="20"/>
        </w:rPr>
        <w:t xml:space="preserve"> / (decimal)ratio;  </w:t>
      </w:r>
    </w:p>
    <w:p w:rsidR="00925E38" w:rsidRPr="00B8709D" w:rsidRDefault="00925E38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           </w:t>
      </w:r>
      <w:r w:rsidR="001B1D5D" w:rsidRPr="00B8709D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Inches to Miles required division not multiplication, so  </w:t>
      </w:r>
    </w:p>
    <w:p w:rsidR="00925E38" w:rsidRPr="00B8709D" w:rsidRDefault="00925E38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           // declared new method. </w:t>
      </w:r>
    </w:p>
    <w:p w:rsidR="001B1D5D" w:rsidRPr="00B8709D" w:rsidRDefault="00925E38" w:rsidP="001B1D5D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           // </w:t>
      </w:r>
      <w:r w:rsidR="001B1D5D" w:rsidRPr="00B8709D">
        <w:rPr>
          <w:rFonts w:ascii="Courier New" w:hAnsi="Courier New" w:cs="Courier New"/>
          <w:color w:val="92D050"/>
          <w:sz w:val="20"/>
          <w:szCs w:val="20"/>
        </w:rPr>
        <w:t>Cast to decimal</w:t>
      </w:r>
      <w:r w:rsidRPr="00B8709D">
        <w:rPr>
          <w:rFonts w:ascii="Courier New" w:hAnsi="Courier New" w:cs="Courier New"/>
          <w:color w:val="92D050"/>
          <w:sz w:val="20"/>
          <w:szCs w:val="20"/>
        </w:rPr>
        <w:t xml:space="preserve"> required for printing as Exponential</w:t>
      </w:r>
      <w:r w:rsidR="001B1D5D" w:rsidRPr="00B8709D">
        <w:rPr>
          <w:rFonts w:ascii="Courier New" w:hAnsi="Courier New" w:cs="Courier New"/>
          <w:color w:val="92D050"/>
          <w:sz w:val="20"/>
          <w:szCs w:val="20"/>
        </w:rPr>
        <w:t>.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B1D5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B1D5D">
        <w:rPr>
          <w:rFonts w:ascii="Courier New" w:hAnsi="Courier New" w:cs="Courier New"/>
          <w:sz w:val="20"/>
          <w:szCs w:val="20"/>
        </w:rPr>
        <w:t xml:space="preserve"> result;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    }</w:t>
      </w:r>
    </w:p>
    <w:p w:rsidR="001B1D5D" w:rsidRP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 xml:space="preserve">    }</w:t>
      </w:r>
    </w:p>
    <w:p w:rsidR="001B1D5D" w:rsidRDefault="001B1D5D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B1D5D">
        <w:rPr>
          <w:rFonts w:ascii="Courier New" w:hAnsi="Courier New" w:cs="Courier New"/>
          <w:sz w:val="20"/>
          <w:szCs w:val="20"/>
        </w:rPr>
        <w:t>}</w:t>
      </w:r>
      <w:r w:rsidR="00892880">
        <w:rPr>
          <w:rFonts w:ascii="Courier New" w:hAnsi="Courier New" w:cs="Courier New"/>
          <w:sz w:val="20"/>
          <w:szCs w:val="20"/>
        </w:rPr>
        <w:t xml:space="preserve">  </w:t>
      </w:r>
    </w:p>
    <w:p w:rsidR="00892880" w:rsidRDefault="0089288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892880" w:rsidRDefault="00892880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1B1D5D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problem from Eloquent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3rd Edition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Marijn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Haverbeke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Solution not provided. 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Adapted to C# by Trevor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Heehs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"Write a program that creates a string that represents an 8×8 grid, using newline characters to separate lines. 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At each position of the grid there is either a space or a "#" character. The characters should form a chessboard.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Passing this string to console.log should show something like this..."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# # # #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# # # 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# # # #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# # # 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# # # #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# # # 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# # # #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# # #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Chessboard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MAX_SIZE = 8; </w:t>
      </w:r>
      <w:r>
        <w:rPr>
          <w:rFonts w:ascii="Consolas" w:hAnsi="Consolas" w:cs="Consolas"/>
          <w:color w:val="008000"/>
          <w:sz w:val="19"/>
          <w:szCs w:val="19"/>
        </w:rPr>
        <w:t xml:space="preserve">// Variables declared globally to allow access inside multi-level nested structure. 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black =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white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MAX_SIZE;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Outer loop creates multiple lines: board.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MAX_SIZE;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Inner loop creates single line.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       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If line number is even: runs the nested statement and print line.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==0)   </w:t>
      </w:r>
      <w:r>
        <w:rPr>
          <w:rFonts w:ascii="Consolas" w:hAnsi="Consolas" w:cs="Consolas"/>
          <w:color w:val="008000"/>
          <w:sz w:val="19"/>
          <w:szCs w:val="19"/>
        </w:rPr>
        <w:t>// Nested if-else determines even/odd space number and prints accordingly.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white;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black;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Else: runs if line number is odd and offsets the same line effect.                     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  </w:t>
      </w:r>
      <w:r>
        <w:rPr>
          <w:rFonts w:ascii="Consolas" w:hAnsi="Consolas" w:cs="Consolas"/>
          <w:color w:val="008000"/>
          <w:sz w:val="19"/>
          <w:szCs w:val="19"/>
        </w:rPr>
        <w:t>// If line number is odd nested if-else prints line and offsets values.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black;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{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white;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After inner loop prints a line and inner loop terminates, newline is printed and outer loop repeats.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2687" w:rsidRDefault="00FD2687" w:rsidP="00FD2687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board); </w:t>
      </w:r>
      <w:r>
        <w:rPr>
          <w:rFonts w:ascii="Consolas" w:hAnsi="Consolas" w:cs="Consolas"/>
          <w:color w:val="008000"/>
          <w:sz w:val="19"/>
          <w:szCs w:val="19"/>
        </w:rPr>
        <w:t>// After 8 lines are printed, loop exits and board is printed.</w:t>
      </w:r>
    </w:p>
    <w:p w:rsidR="00FD2687" w:rsidRPr="00FD2687" w:rsidRDefault="00FD2687" w:rsidP="00FD2687">
      <w:pPr>
        <w:spacing w:after="0" w:line="276" w:lineRule="auto"/>
        <w:rPr>
          <w:rFonts w:ascii="Consolas" w:hAnsi="Consolas" w:cs="Consolas"/>
          <w:sz w:val="19"/>
          <w:szCs w:val="19"/>
        </w:rPr>
      </w:pPr>
      <w:r w:rsidRPr="00FD2687">
        <w:rPr>
          <w:rFonts w:ascii="Consolas" w:hAnsi="Consolas" w:cs="Consolas"/>
          <w:sz w:val="19"/>
          <w:szCs w:val="19"/>
        </w:rPr>
        <w:t xml:space="preserve">        }</w:t>
      </w:r>
    </w:p>
    <w:p w:rsidR="00FD2687" w:rsidRPr="00FD2687" w:rsidRDefault="00FD2687" w:rsidP="00FD2687">
      <w:pPr>
        <w:spacing w:after="0" w:line="276" w:lineRule="auto"/>
        <w:rPr>
          <w:rFonts w:ascii="Consolas" w:hAnsi="Consolas" w:cs="Consolas"/>
          <w:sz w:val="19"/>
          <w:szCs w:val="19"/>
        </w:rPr>
      </w:pPr>
      <w:r w:rsidRPr="00FD2687">
        <w:rPr>
          <w:rFonts w:ascii="Consolas" w:hAnsi="Consolas" w:cs="Consolas"/>
          <w:sz w:val="19"/>
          <w:szCs w:val="19"/>
        </w:rPr>
        <w:t xml:space="preserve">    }</w:t>
      </w:r>
    </w:p>
    <w:p w:rsidR="00FD2687" w:rsidRDefault="00FD2687" w:rsidP="00FD2687">
      <w:pPr>
        <w:spacing w:after="0" w:line="276" w:lineRule="auto"/>
        <w:rPr>
          <w:rFonts w:ascii="Consolas" w:hAnsi="Consolas" w:cs="Consolas"/>
          <w:sz w:val="19"/>
          <w:szCs w:val="19"/>
        </w:rPr>
      </w:pPr>
      <w:r w:rsidRPr="00FD2687">
        <w:rPr>
          <w:rFonts w:ascii="Consolas" w:hAnsi="Consolas" w:cs="Consolas"/>
          <w:sz w:val="19"/>
          <w:szCs w:val="19"/>
        </w:rPr>
        <w:t>}</w:t>
      </w:r>
    </w:p>
    <w:p w:rsidR="00FD2687" w:rsidRDefault="00FD2687" w:rsidP="00FD2687">
      <w:pPr>
        <w:spacing w:after="0" w:line="276" w:lineRule="auto"/>
        <w:rPr>
          <w:rFonts w:ascii="Consolas" w:hAnsi="Consolas" w:cs="Consolas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lastRenderedPageBreak/>
        <w:t xml:space="preserve">/* Simple coding problem from Eloquent </w:t>
      </w:r>
      <w:proofErr w:type="spellStart"/>
      <w:r w:rsidRPr="00B8709D">
        <w:rPr>
          <w:rFonts w:ascii="Consolas" w:hAnsi="Consolas" w:cs="Consolas"/>
          <w:color w:val="92D050"/>
          <w:sz w:val="19"/>
          <w:szCs w:val="19"/>
        </w:rPr>
        <w:t>Javascript</w:t>
      </w:r>
      <w:proofErr w:type="spellEnd"/>
      <w:r w:rsidRPr="00B8709D">
        <w:rPr>
          <w:rFonts w:ascii="Consolas" w:hAnsi="Consolas" w:cs="Consolas"/>
          <w:color w:val="92D050"/>
          <w:sz w:val="19"/>
          <w:szCs w:val="19"/>
        </w:rPr>
        <w:t xml:space="preserve">, 3rd Edition by </w:t>
      </w:r>
      <w:proofErr w:type="spellStart"/>
      <w:r w:rsidRPr="00B8709D">
        <w:rPr>
          <w:rFonts w:ascii="Consolas" w:hAnsi="Consolas" w:cs="Consolas"/>
          <w:color w:val="92D050"/>
          <w:sz w:val="19"/>
          <w:szCs w:val="19"/>
        </w:rPr>
        <w:t>Marijn</w:t>
      </w:r>
      <w:proofErr w:type="spellEnd"/>
      <w:r w:rsidRPr="00B8709D">
        <w:rPr>
          <w:rFonts w:ascii="Consolas" w:hAnsi="Consolas" w:cs="Consolas"/>
          <w:color w:val="92D050"/>
          <w:sz w:val="19"/>
          <w:szCs w:val="19"/>
        </w:rPr>
        <w:t xml:space="preserve"> </w:t>
      </w:r>
      <w:proofErr w:type="spellStart"/>
      <w:r w:rsidRPr="00B8709D">
        <w:rPr>
          <w:rFonts w:ascii="Consolas" w:hAnsi="Consolas" w:cs="Consolas"/>
          <w:color w:val="92D050"/>
          <w:sz w:val="19"/>
          <w:szCs w:val="19"/>
        </w:rPr>
        <w:t>Haverbeke</w:t>
      </w:r>
      <w:proofErr w:type="spellEnd"/>
      <w:r w:rsidRPr="00B8709D">
        <w:rPr>
          <w:rFonts w:ascii="Consolas" w:hAnsi="Consolas" w:cs="Consolas"/>
          <w:color w:val="92D050"/>
          <w:sz w:val="19"/>
          <w:szCs w:val="19"/>
        </w:rPr>
        <w:t xml:space="preserve">. Solution not provided. Adapted to C# by Trevor </w:t>
      </w:r>
      <w:proofErr w:type="spellStart"/>
      <w:r w:rsidRPr="00B8709D">
        <w:rPr>
          <w:rFonts w:ascii="Consolas" w:hAnsi="Consolas" w:cs="Consolas"/>
          <w:color w:val="92D050"/>
          <w:sz w:val="19"/>
          <w:szCs w:val="19"/>
        </w:rPr>
        <w:t>Heehs</w:t>
      </w:r>
      <w:proofErr w:type="spellEnd"/>
      <w:r w:rsidRPr="00B8709D">
        <w:rPr>
          <w:rFonts w:ascii="Consolas" w:hAnsi="Consolas" w:cs="Consolas"/>
          <w:color w:val="92D050"/>
          <w:sz w:val="19"/>
          <w:szCs w:val="19"/>
        </w:rPr>
        <w:t>.</w:t>
      </w: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>"Write a loop that makes seven calls to console.log to output the following triangle..."</w:t>
      </w: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 xml:space="preserve">            </w:t>
      </w: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>#</w:t>
      </w: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>##</w:t>
      </w: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>###</w:t>
      </w: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>####</w:t>
      </w: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>#####</w:t>
      </w: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>######</w:t>
      </w: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>#######</w:t>
      </w: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 xml:space="preserve">              </w:t>
      </w: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>*/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MAX_LENGTH = 7;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triangle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MAX_LENGTH;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triangle.Length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D2687" w:rsidRPr="00B8709D" w:rsidRDefault="00FD2687" w:rsidP="00FD26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92D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709D">
        <w:rPr>
          <w:rFonts w:ascii="Consolas" w:hAnsi="Consolas" w:cs="Consolas"/>
          <w:color w:val="92D050"/>
          <w:sz w:val="19"/>
          <w:szCs w:val="19"/>
        </w:rPr>
        <w:t>// This while statement sets limit on number of printed characters.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triangle);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2687" w:rsidRDefault="00FD2687" w:rsidP="00FD2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2687" w:rsidRDefault="00FD2687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FD2687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lastRenderedPageBreak/>
        <w:t>/</w:t>
      </w:r>
      <w:proofErr w:type="gramStart"/>
      <w:r w:rsidRPr="00B8709D">
        <w:rPr>
          <w:rFonts w:ascii="Consolas" w:hAnsi="Consolas" w:cs="Consolas"/>
          <w:color w:val="92D050"/>
          <w:sz w:val="19"/>
          <w:szCs w:val="19"/>
        </w:rPr>
        <w:t>*  C</w:t>
      </w:r>
      <w:proofErr w:type="gramEnd"/>
      <w:r w:rsidRPr="00B8709D">
        <w:rPr>
          <w:rFonts w:ascii="Consolas" w:hAnsi="Consolas" w:cs="Consolas"/>
          <w:color w:val="92D050"/>
          <w:sz w:val="19"/>
          <w:szCs w:val="19"/>
        </w:rPr>
        <w:t># Program to create a Hangman Game from:</w:t>
      </w: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 xml:space="preserve">    https://www.sanfoundry.com/csharp-programs-gaming-hangman/</w:t>
      </w: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 xml:space="preserve">    Two flaws in program I changed:</w:t>
      </w: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 xml:space="preserve">    1) Program does not recognize capital letters. Fixed with </w:t>
      </w:r>
      <w:proofErr w:type="spellStart"/>
      <w:proofErr w:type="gramStart"/>
      <w:r w:rsidRPr="00B8709D">
        <w:rPr>
          <w:rFonts w:ascii="Consolas" w:hAnsi="Consolas" w:cs="Consolas"/>
          <w:color w:val="92D050"/>
          <w:sz w:val="19"/>
          <w:szCs w:val="19"/>
        </w:rPr>
        <w:t>ToString</w:t>
      </w:r>
      <w:proofErr w:type="spellEnd"/>
      <w:r w:rsidRPr="00B8709D">
        <w:rPr>
          <w:rFonts w:ascii="Consolas" w:hAnsi="Consolas" w:cs="Consolas"/>
          <w:color w:val="92D050"/>
          <w:sz w:val="19"/>
          <w:szCs w:val="19"/>
        </w:rPr>
        <w:t>(</w:t>
      </w:r>
      <w:proofErr w:type="gramEnd"/>
      <w:r w:rsidRPr="00B8709D">
        <w:rPr>
          <w:rFonts w:ascii="Consolas" w:hAnsi="Consolas" w:cs="Consolas"/>
          <w:color w:val="92D050"/>
          <w:sz w:val="19"/>
          <w:szCs w:val="19"/>
        </w:rPr>
        <w:t>).</w:t>
      </w: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 xml:space="preserve">    2) Program throws </w:t>
      </w:r>
      <w:proofErr w:type="spellStart"/>
      <w:r w:rsidRPr="00B8709D">
        <w:rPr>
          <w:rFonts w:ascii="Consolas" w:hAnsi="Consolas" w:cs="Consolas"/>
          <w:color w:val="92D050"/>
          <w:sz w:val="19"/>
          <w:szCs w:val="19"/>
        </w:rPr>
        <w:t>System.FormatException</w:t>
      </w:r>
      <w:proofErr w:type="spellEnd"/>
      <w:r w:rsidRPr="00B8709D">
        <w:rPr>
          <w:rFonts w:ascii="Consolas" w:hAnsi="Consolas" w:cs="Consolas"/>
          <w:color w:val="92D050"/>
          <w:sz w:val="19"/>
          <w:szCs w:val="19"/>
        </w:rPr>
        <w:t xml:space="preserve"> when multiple characters are entered as input.</w:t>
      </w: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 xml:space="preserve">       Fixed by including try/catch block. </w:t>
      </w: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 xml:space="preserve">    3) This caused char </w:t>
      </w:r>
      <w:proofErr w:type="spellStart"/>
      <w:r w:rsidRPr="00B8709D">
        <w:rPr>
          <w:rFonts w:ascii="Consolas" w:hAnsi="Consolas" w:cs="Consolas"/>
          <w:color w:val="92D050"/>
          <w:sz w:val="19"/>
          <w:szCs w:val="19"/>
        </w:rPr>
        <w:t>playerGuess</w:t>
      </w:r>
      <w:proofErr w:type="spellEnd"/>
      <w:r w:rsidRPr="00B8709D">
        <w:rPr>
          <w:rFonts w:ascii="Consolas" w:hAnsi="Consolas" w:cs="Consolas"/>
          <w:color w:val="92D050"/>
          <w:sz w:val="19"/>
          <w:szCs w:val="19"/>
        </w:rPr>
        <w:t xml:space="preserve"> to be out of scope inside try/catch block. </w:t>
      </w: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 xml:space="preserve">       Fixed by declaring </w:t>
      </w:r>
      <w:proofErr w:type="spellStart"/>
      <w:r w:rsidRPr="00B8709D">
        <w:rPr>
          <w:rFonts w:ascii="Consolas" w:hAnsi="Consolas" w:cs="Consolas"/>
          <w:color w:val="92D050"/>
          <w:sz w:val="19"/>
          <w:szCs w:val="19"/>
        </w:rPr>
        <w:t>playerGuess</w:t>
      </w:r>
      <w:proofErr w:type="spellEnd"/>
      <w:r w:rsidRPr="00B8709D">
        <w:rPr>
          <w:rFonts w:ascii="Consolas" w:hAnsi="Consolas" w:cs="Consolas"/>
          <w:color w:val="92D050"/>
          <w:sz w:val="19"/>
          <w:szCs w:val="19"/>
        </w:rPr>
        <w:t xml:space="preserve"> in global scope as empty char ' '.</w:t>
      </w: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 xml:space="preserve">    Trevor </w:t>
      </w:r>
      <w:proofErr w:type="spellStart"/>
      <w:r w:rsidRPr="00B8709D">
        <w:rPr>
          <w:rFonts w:ascii="Consolas" w:hAnsi="Consolas" w:cs="Consolas"/>
          <w:color w:val="92D050"/>
          <w:sz w:val="19"/>
          <w:szCs w:val="19"/>
        </w:rPr>
        <w:t>Heehs</w:t>
      </w:r>
      <w:proofErr w:type="spellEnd"/>
      <w:r w:rsidRPr="00B8709D">
        <w:rPr>
          <w:rFonts w:ascii="Consolas" w:hAnsi="Consolas" w:cs="Consolas"/>
          <w:color w:val="92D050"/>
          <w:sz w:val="19"/>
          <w:szCs w:val="19"/>
        </w:rPr>
        <w:t xml:space="preserve"> </w:t>
      </w: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 w:rsidRPr="00B8709D">
        <w:rPr>
          <w:rFonts w:ascii="Consolas" w:hAnsi="Consolas" w:cs="Consolas"/>
          <w:color w:val="92D050"/>
          <w:sz w:val="19"/>
          <w:szCs w:val="19"/>
        </w:rPr>
        <w:t xml:space="preserve"> */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Hangman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to Hangman!!!!!!!!!!"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B8709D">
        <w:rPr>
          <w:rFonts w:ascii="Consolas" w:hAnsi="Consolas" w:cs="Consolas"/>
          <w:color w:val="92D050"/>
          <w:sz w:val="19"/>
          <w:szCs w:val="19"/>
        </w:rPr>
        <w:t>// Welcome message.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[10]; 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09D">
        <w:rPr>
          <w:rFonts w:ascii="Consolas" w:hAnsi="Consolas" w:cs="Consolas"/>
          <w:color w:val="92D050"/>
          <w:sz w:val="19"/>
          <w:szCs w:val="19"/>
        </w:rPr>
        <w:t xml:space="preserve">// </w:t>
      </w:r>
      <w:proofErr w:type="gramStart"/>
      <w:r w:rsidRPr="00B8709D">
        <w:rPr>
          <w:rFonts w:ascii="Consolas" w:hAnsi="Consolas" w:cs="Consolas"/>
          <w:color w:val="92D050"/>
          <w:sz w:val="19"/>
          <w:szCs w:val="19"/>
        </w:rPr>
        <w:t>Declare</w:t>
      </w:r>
      <w:proofErr w:type="gramEnd"/>
      <w:r w:rsidRPr="00B8709D">
        <w:rPr>
          <w:rFonts w:ascii="Consolas" w:hAnsi="Consolas" w:cs="Consolas"/>
          <w:color w:val="92D050"/>
          <w:sz w:val="19"/>
          <w:szCs w:val="19"/>
        </w:rPr>
        <w:t xml:space="preserve"> and </w:t>
      </w:r>
      <w:proofErr w:type="spellStart"/>
      <w:r w:rsidRPr="00B8709D">
        <w:rPr>
          <w:rFonts w:ascii="Consolas" w:hAnsi="Consolas" w:cs="Consolas"/>
          <w:color w:val="92D050"/>
          <w:sz w:val="19"/>
          <w:szCs w:val="19"/>
        </w:rPr>
        <w:t>initilize</w:t>
      </w:r>
      <w:proofErr w:type="spellEnd"/>
      <w:r w:rsidRPr="00B8709D">
        <w:rPr>
          <w:rFonts w:ascii="Consolas" w:hAnsi="Consolas" w:cs="Consolas"/>
          <w:color w:val="92D050"/>
          <w:sz w:val="19"/>
          <w:szCs w:val="19"/>
        </w:rPr>
        <w:t xml:space="preserve"> an array of 10 strings.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"sheep"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09D">
        <w:rPr>
          <w:rFonts w:ascii="Consolas" w:hAnsi="Consolas" w:cs="Consolas"/>
          <w:color w:val="92D050"/>
          <w:sz w:val="19"/>
          <w:szCs w:val="19"/>
        </w:rPr>
        <w:t xml:space="preserve">// </w:t>
      </w:r>
      <w:proofErr w:type="gramStart"/>
      <w:r w:rsidRPr="00B8709D">
        <w:rPr>
          <w:rFonts w:ascii="Consolas" w:hAnsi="Consolas" w:cs="Consolas"/>
          <w:color w:val="92D050"/>
          <w:sz w:val="19"/>
          <w:szCs w:val="19"/>
        </w:rPr>
        <w:t>This</w:t>
      </w:r>
      <w:proofErr w:type="gramEnd"/>
      <w:r w:rsidRPr="00B8709D">
        <w:rPr>
          <w:rFonts w:ascii="Consolas" w:hAnsi="Consolas" w:cs="Consolas"/>
          <w:color w:val="92D050"/>
          <w:sz w:val="19"/>
          <w:szCs w:val="19"/>
        </w:rPr>
        <w:t xml:space="preserve"> array could be </w:t>
      </w:r>
      <w:proofErr w:type="spellStart"/>
      <w:r w:rsidRPr="00B8709D">
        <w:rPr>
          <w:rFonts w:ascii="Consolas" w:hAnsi="Consolas" w:cs="Consolas"/>
          <w:color w:val="92D050"/>
          <w:sz w:val="19"/>
          <w:szCs w:val="19"/>
        </w:rPr>
        <w:t>initilized</w:t>
      </w:r>
      <w:proofErr w:type="spellEnd"/>
      <w:r w:rsidRPr="00B8709D">
        <w:rPr>
          <w:rFonts w:ascii="Consolas" w:hAnsi="Consolas" w:cs="Consolas"/>
          <w:color w:val="92D050"/>
          <w:sz w:val="19"/>
          <w:szCs w:val="19"/>
        </w:rPr>
        <w:t xml:space="preserve"> more tersely.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"goat"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america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A31515"/>
          <w:sz w:val="19"/>
          <w:szCs w:val="19"/>
        </w:rPr>
        <w:t>"watermelon"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icecream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A31515"/>
          <w:sz w:val="19"/>
          <w:szCs w:val="19"/>
        </w:rPr>
        <w:t>"jasmine"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7] = </w:t>
      </w:r>
      <w:r>
        <w:rPr>
          <w:rFonts w:ascii="Consolas" w:hAnsi="Consolas" w:cs="Consolas"/>
          <w:color w:val="A31515"/>
          <w:sz w:val="19"/>
          <w:szCs w:val="19"/>
        </w:rPr>
        <w:t>"pineapple"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8] = </w:t>
      </w:r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9] = </w:t>
      </w:r>
      <w:r>
        <w:rPr>
          <w:rFonts w:ascii="Consolas" w:hAnsi="Consolas" w:cs="Consolas"/>
          <w:color w:val="A31515"/>
          <w:sz w:val="19"/>
          <w:szCs w:val="19"/>
        </w:rPr>
        <w:t>"mango"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92D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8709D">
        <w:rPr>
          <w:rFonts w:ascii="Consolas" w:hAnsi="Consolas" w:cs="Consolas"/>
          <w:color w:val="92D050"/>
          <w:sz w:val="19"/>
          <w:szCs w:val="19"/>
        </w:rPr>
        <w:t>// Instantiates Random object for use.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randGen.Next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9); 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09D">
        <w:rPr>
          <w:rFonts w:ascii="Consolas" w:hAnsi="Consolas" w:cs="Consolas"/>
          <w:color w:val="92D050"/>
          <w:sz w:val="19"/>
          <w:szCs w:val="19"/>
        </w:rPr>
        <w:t>// Selects a random number between 0 and 9 and assigns to variable.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mysteryWord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B8709D">
        <w:rPr>
          <w:rFonts w:ascii="Consolas" w:hAnsi="Consolas" w:cs="Consolas"/>
          <w:color w:val="92D050"/>
          <w:sz w:val="19"/>
          <w:szCs w:val="19"/>
        </w:rPr>
        <w:t xml:space="preserve">// Uses random number to choose word from </w:t>
      </w:r>
      <w:proofErr w:type="spellStart"/>
      <w:r w:rsidRPr="00B8709D">
        <w:rPr>
          <w:rFonts w:ascii="Consolas" w:hAnsi="Consolas" w:cs="Consolas"/>
          <w:color w:val="92D050"/>
          <w:sz w:val="19"/>
          <w:szCs w:val="19"/>
        </w:rPr>
        <w:t>listWords</w:t>
      </w:r>
      <w:proofErr w:type="spellEnd"/>
      <w:r w:rsidRPr="00B8709D">
        <w:rPr>
          <w:rFonts w:ascii="Consolas" w:hAnsi="Consolas" w:cs="Consolas"/>
          <w:color w:val="92D050"/>
          <w:sz w:val="19"/>
          <w:szCs w:val="19"/>
        </w:rPr>
        <w:t xml:space="preserve"> Array and assign to variable.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guess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mysteryWord.Length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:rsidR="00C44D24" w:rsidRPr="00B8709D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09D">
        <w:rPr>
          <w:rFonts w:ascii="Consolas" w:hAnsi="Consolas" w:cs="Consolas"/>
          <w:color w:val="92D050"/>
          <w:sz w:val="19"/>
          <w:szCs w:val="19"/>
        </w:rPr>
        <w:t>// Assigns letter count of word to char Array.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your guess: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B8709D">
        <w:rPr>
          <w:rFonts w:ascii="Consolas" w:hAnsi="Consolas" w:cs="Consolas"/>
          <w:color w:val="92D050"/>
          <w:sz w:val="19"/>
          <w:szCs w:val="19"/>
        </w:rPr>
        <w:t>// Prompt user input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0; p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mysteryWord.Length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p++) 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0" w:name="_GoBack"/>
      <w:r w:rsidRPr="00B8709D">
        <w:rPr>
          <w:rFonts w:ascii="Consolas" w:hAnsi="Consolas" w:cs="Consolas"/>
          <w:color w:val="92D050"/>
          <w:sz w:val="19"/>
          <w:szCs w:val="19"/>
        </w:rPr>
        <w:t xml:space="preserve">// Loops through </w:t>
      </w:r>
      <w:proofErr w:type="spellStart"/>
      <w:r w:rsidRPr="00B8709D">
        <w:rPr>
          <w:rFonts w:ascii="Consolas" w:hAnsi="Consolas" w:cs="Consolas"/>
          <w:color w:val="92D050"/>
          <w:sz w:val="19"/>
          <w:szCs w:val="19"/>
        </w:rPr>
        <w:t>mysteryWord</w:t>
      </w:r>
      <w:proofErr w:type="spellEnd"/>
      <w:r w:rsidRPr="00B8709D">
        <w:rPr>
          <w:rFonts w:ascii="Consolas" w:hAnsi="Consolas" w:cs="Consolas"/>
          <w:color w:val="92D050"/>
          <w:sz w:val="19"/>
          <w:szCs w:val="19"/>
        </w:rPr>
        <w:t xml:space="preserve"> and prints * for all chars in array.</w:t>
      </w:r>
      <w:bookmarkEnd w:id="0"/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guess[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p]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Moved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playerGuess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declaration into global scope and initialized to empty char.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try/catch block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hanlde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thrown when user enters multiple characters.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playerGuess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Catches exception here.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"Only one character input!!!"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And handles it!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mysteryWord.Length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Loops through mystery word and matches user guess. 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mysteryWord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[j])  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user guess = any char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mystrery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word array...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guess[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Assign correct user guess to char array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mysteryWord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...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guess);  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Print result of guesses and repeat loop until all characters are guessed.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//No conclusion statement: You won!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4D24" w:rsidRDefault="00C44D24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Here are three versions of the Fibonacci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Sequence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One using iteration.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The other using method recursion. Inspired by the book: If Hemingway wrote JavaScript by Angus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Source code is from Prakash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Tripathi</w:t>
      </w:r>
      <w:proofErr w:type="spellEnd"/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https://www.c-sharpcorner.com/UploadFile/19b1bd/calculate-fibonacci-series-in-various-ways-using-C-Sharp/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Very few modifications were made to source code as these tended to break the program.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Added while loop to explore </w:t>
      </w:r>
      <w:r w:rsidR="009C6F99">
        <w:rPr>
          <w:rFonts w:ascii="Consolas" w:hAnsi="Consolas" w:cs="Consolas"/>
          <w:color w:val="008000"/>
          <w:sz w:val="19"/>
          <w:szCs w:val="19"/>
        </w:rPr>
        <w:t>implementation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Trevor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Heehs</w:t>
      </w:r>
      <w:proofErr w:type="spellEnd"/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FibonacciSeq</w:t>
      </w:r>
      <w:proofErr w:type="spellEnd"/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All (3) Fibonacci methods are declared statically and called by class from Main.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Newline escape characters used for output presentation.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Fibonacci For Loop: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FibFor.DoTheForFib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25);</w:t>
      </w:r>
      <w:r w:rsidR="00DD70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70B6">
        <w:rPr>
          <w:rFonts w:ascii="Consolas" w:hAnsi="Consolas" w:cs="Consolas"/>
          <w:color w:val="008000"/>
          <w:sz w:val="19"/>
          <w:szCs w:val="19"/>
        </w:rPr>
        <w:t>// Call to For Loop Method.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Fibonacci While Loop: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DD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FibWhile.DoTheWhileFib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25);</w:t>
      </w:r>
      <w:r w:rsidR="00DD70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70B6">
        <w:rPr>
          <w:rFonts w:ascii="Consolas" w:hAnsi="Consolas" w:cs="Consolas"/>
          <w:color w:val="008000"/>
          <w:sz w:val="19"/>
          <w:szCs w:val="19"/>
        </w:rPr>
        <w:t>// Call to While Loop Method.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Fibonacci Sequence Recursive Method: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DD7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FibRec.DoTheRecursiveFib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25);</w:t>
      </w:r>
      <w:r w:rsidR="00DD70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D70B6">
        <w:rPr>
          <w:rFonts w:ascii="Consolas" w:hAnsi="Consolas" w:cs="Consolas"/>
          <w:color w:val="008000"/>
          <w:sz w:val="19"/>
          <w:szCs w:val="19"/>
        </w:rPr>
        <w:t xml:space="preserve">// Call to Recursive Method.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04E2" w:rsidRDefault="000104E2" w:rsidP="00C4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F99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F99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F99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F99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F99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F99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F99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F99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F99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F99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709D" w:rsidRDefault="00B8709D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8709D" w:rsidRDefault="00B8709D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cleanest example in my opinion and the easiest to read. </w:t>
      </w:r>
    </w:p>
    <w:p w:rsidR="009C6F99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FibonacciSeq</w:t>
      </w:r>
      <w:proofErr w:type="spellEnd"/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FibFor</w:t>
      </w:r>
      <w:proofErr w:type="spellEnd"/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DoTheForFib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 starting variables.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Start the sequence 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0) and b(1).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 is initialized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default(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0) to hold the sum and a and b.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0, b = 1, c;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Print 0 and 1.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0104E2">
        <w:rPr>
          <w:rFonts w:ascii="Consolas" w:hAnsi="Consolas" w:cs="Consolas"/>
          <w:color w:val="008000"/>
          <w:sz w:val="19"/>
          <w:szCs w:val="19"/>
        </w:rPr>
        <w:t xml:space="preserve">// The loop's </w:t>
      </w:r>
      <w:proofErr w:type="spellStart"/>
      <w:r w:rsidR="000104E2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="000104E2">
        <w:rPr>
          <w:rFonts w:ascii="Consolas" w:hAnsi="Consolas" w:cs="Consolas"/>
          <w:color w:val="008000"/>
          <w:sz w:val="19"/>
          <w:szCs w:val="19"/>
        </w:rPr>
        <w:t xml:space="preserve"> must be initialized at 2 due to 0 and 1 being set outside the loop. </w:t>
      </w:r>
    </w:p>
    <w:p w:rsidR="000104E2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0104E2">
        <w:rPr>
          <w:rFonts w:ascii="Consolas" w:hAnsi="Consolas" w:cs="Consolas"/>
          <w:color w:val="008000"/>
          <w:sz w:val="19"/>
          <w:szCs w:val="19"/>
        </w:rPr>
        <w:t xml:space="preserve">// If initialized at zero sequence will exceed </w:t>
      </w:r>
      <w:proofErr w:type="spellStart"/>
      <w:r w:rsidR="000104E2">
        <w:rPr>
          <w:rFonts w:ascii="Consolas" w:hAnsi="Consolas" w:cs="Consolas"/>
          <w:color w:val="008000"/>
          <w:sz w:val="19"/>
          <w:szCs w:val="19"/>
        </w:rPr>
        <w:t>lengthOfFib</w:t>
      </w:r>
      <w:proofErr w:type="spellEnd"/>
      <w:r w:rsidR="000104E2">
        <w:rPr>
          <w:rFonts w:ascii="Consolas" w:hAnsi="Consolas" w:cs="Consolas"/>
          <w:color w:val="008000"/>
          <w:sz w:val="19"/>
          <w:szCs w:val="19"/>
        </w:rPr>
        <w:t xml:space="preserve"> by 2.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a + b;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variable c to the sum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b.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Print c to sequence...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b;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Bind variable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value of b.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c;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Bind variable b to value of c.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Repeat loop [argument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lengthOfFib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'] number of times.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FibonacciSeq</w:t>
      </w:r>
      <w:proofErr w:type="spellEnd"/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While loop version operates similar to for loop.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Requires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declaration of additional counter variable.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Counter is initialized at 2 due to 0 and 1 outside loop. 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Not as easy to read as for loop version. </w:t>
      </w:r>
    </w:p>
    <w:p w:rsidR="009C6F99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FibWhile</w:t>
      </w:r>
      <w:proofErr w:type="spellEnd"/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DoTheWhileFib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0, b = 1, c, counter = 2;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(counter &lt; length)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a + b;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b;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c;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0104E2" w:rsidRDefault="000104E2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6F99" w:rsidRDefault="009C6F99" w:rsidP="00010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FibonacciSeq</w:t>
      </w:r>
      <w:proofErr w:type="spellEnd"/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recursive method is unnecessarily complicated. 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implementation I'd stick to the much simpler for loop.  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FibRec</w:t>
      </w:r>
      <w:proofErr w:type="spellEnd"/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method called during execution.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body of the called method make called to worker method and pass arguments.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DoTheRecursiveFib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FibRecursiveWork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0, 1, 1,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work method...this is where the magic happens. 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Arguments are provided from calling method and the values are worked by recursive method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declared inside method body. 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If statement ends recursive loop when false.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FibRecursiveWork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(counter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Counter ++ causes infinite loop. 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FibRecursiveWork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b, a + b, counter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6F99" w:rsidRDefault="009C6F99" w:rsidP="009C6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4D24" w:rsidRDefault="009C6F99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9C6F99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This program is from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pluralsight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course with Jesse Liberty: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https://www.pluralsight.com/courses/csharp-from-scratch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 modified the object initialization syntax for single line declaration.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I included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 instead of for loop to iterate over List&lt;T&gt;.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The program goes over key OOP topics. Inheritance, encapsulation, polymorphism.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Trevor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Heehs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22C9F" w:rsidRP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LibertyOOP</w:t>
      </w:r>
      <w:proofErr w:type="spellEnd"/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Instantiates 3 new Employee objects of type worker/manager and passes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bob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 xml:space="preserve">, 35.00);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joe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"Joe"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sally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"Sally"</w:t>
      </w:r>
      <w:r>
        <w:rPr>
          <w:rFonts w:ascii="Consolas" w:hAnsi="Consolas" w:cs="Consolas"/>
          <w:color w:val="000000"/>
          <w:sz w:val="19"/>
          <w:szCs w:val="19"/>
        </w:rPr>
        <w:t>, 27.50);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List of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containing 3 employee objects.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 altered by initializing on one line as opposed to multiples lines.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employees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joe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bob, sally };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Original code included for loop. I created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employees[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TakeVacation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employees[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employees)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employee.TakeVacation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{employee}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C9F" w:rsidRDefault="00C22C9F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Employee class, define the Employee type...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Property with getter and setter.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Public field?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vacationDays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Virtual Method declaration. No body provided.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Method will be inherited by child class and provided with a body then.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TakeVacation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Employee Constructor (constructors always have same name as type/class).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"instance" constructor creates a new Employee object.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 </w:t>
      </w:r>
      <w:r>
        <w:rPr>
          <w:rFonts w:ascii="Consolas" w:hAnsi="Consolas" w:cs="Consolas"/>
          <w:color w:val="008000"/>
          <w:sz w:val="19"/>
          <w:szCs w:val="19"/>
        </w:rPr>
        <w:t>// Gets and Sets Employee name and assigns to the Name property.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employee should be presented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called.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$"[Employee: Name =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C9F" w:rsidRDefault="00C22C9F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// The Worker class inherits from base (Employee) class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r>
        <w:rPr>
          <w:rFonts w:ascii="Consolas" w:hAnsi="Consolas" w:cs="Consolas"/>
          <w:color w:val="000000"/>
          <w:sz w:val="19"/>
          <w:szCs w:val="19"/>
        </w:rPr>
        <w:t xml:space="preserve"> : Employee  </w:t>
      </w:r>
      <w:r>
        <w:rPr>
          <w:rFonts w:ascii="Consolas" w:hAnsi="Consolas" w:cs="Consolas"/>
          <w:color w:val="008000"/>
          <w:sz w:val="19"/>
          <w:szCs w:val="19"/>
        </w:rPr>
        <w:t>// Inherits from base (Employee) class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  <w:r>
        <w:rPr>
          <w:rFonts w:ascii="Consolas" w:hAnsi="Consolas" w:cs="Consolas"/>
          <w:color w:val="008000"/>
          <w:sz w:val="19"/>
          <w:szCs w:val="19"/>
        </w:rPr>
        <w:t>// Property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Instance Constructor creates a new worker object.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Inherits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"name" from base (Employee) class.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Assigns wage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HourlyWage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property. This property is unique to worker class.</w:t>
      </w:r>
    </w:p>
    <w:p w:rsidR="00C22C9F" w:rsidRP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Worker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wage) 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name)                         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wage;                   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Child Worker class overrides method inherited from Employee class.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TakeVacation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  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vacationDays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10;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Worker object should be presented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called.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$"[Worker Name: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HourlyWage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Vacation: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vacationDays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C9F" w:rsidRDefault="00C22C9F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Child Manager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inherits from base (Employee) class.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Employee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  <w:r>
        <w:rPr>
          <w:rFonts w:ascii="Consolas" w:hAnsi="Consolas" w:cs="Consolas"/>
          <w:color w:val="008000"/>
          <w:sz w:val="19"/>
          <w:szCs w:val="19"/>
        </w:rPr>
        <w:t>// Property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Manager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constructor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creates manager object.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Inherits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"name" from base (Employee) class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(name) 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Overrides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in a different manner than for Employee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TakeVacation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vacationDays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15;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Manager should be presented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called.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$"[Manager Name: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HasCar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Vacation: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vacationDays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C9F" w:rsidRDefault="00C22C9F" w:rsidP="00C22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2C9F" w:rsidRDefault="00C22C9F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2C9F" w:rsidRDefault="00C22C9F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E731A" w:rsidRDefault="007E731A" w:rsidP="00C22C9F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my first contribution to open source.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published code can be found at: 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https://docs.microsoft.com/en-us/dotnet/csharp/programming-guide/strings/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by: Trevor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Heehs</w:t>
      </w:r>
      <w:proofErr w:type="spellEnd"/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Simple programming showing two ways to print format strings. 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One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method, the other using string interpolation.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StringCompare</w:t>
      </w:r>
      <w:proofErr w:type="spellEnd"/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Value.Tuple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(new in C# 7.1) for variable declaration.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using String interpolation.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"Jupiter"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Hammon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born: 1711, published: 1761);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jh.firstName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jh.lastName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was an African American poet born in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jh.born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$"He was first published in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jh.published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at the age of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jh.published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jh.born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$"He'd be over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((2018d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jh.born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100d) * 100d}</w:t>
      </w:r>
      <w:r>
        <w:rPr>
          <w:rFonts w:ascii="Consolas" w:hAnsi="Consolas" w:cs="Consolas"/>
          <w:color w:val="A31515"/>
          <w:sz w:val="19"/>
          <w:szCs w:val="19"/>
        </w:rPr>
        <w:t xml:space="preserve"> years old today."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Output: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Jupiter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Hammon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was an African American poet born in 1711.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He was first published in 1761 at the age of 50.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He'd be over 300 years old today. 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SnippetStringInterpolation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using `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Format.String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` method.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pw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"Phillis"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"Wheatley"</w:t>
      </w:r>
      <w:r>
        <w:rPr>
          <w:rFonts w:ascii="Consolas" w:hAnsi="Consolas" w:cs="Consolas"/>
          <w:color w:val="000000"/>
          <w:sz w:val="19"/>
          <w:szCs w:val="19"/>
        </w:rPr>
        <w:t>, born: 1753, published: 1773);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{1} was an African American poet born in {2}."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pw.born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"She was first published in {0} at the age of {1}."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pw.published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pw.published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pw.born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"She'd be over {0} years old today."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((2018d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pw.born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100d) * 100d);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Output: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Phillis Wheatley was an African American poet born in 1753.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She was first published in 1773 at the age of 20.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She'd be over 300 years old today.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SnippetStringFormat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0B3B" w:rsidRDefault="005E0B3B" w:rsidP="005E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731A" w:rsidRDefault="005E0B3B" w:rsidP="005E0B3B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20F3" w:rsidRDefault="001220F3" w:rsidP="005E0B3B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220F3" w:rsidRDefault="001220F3" w:rsidP="005E0B3B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220F3" w:rsidRDefault="001220F3" w:rsidP="005E0B3B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220F3" w:rsidRDefault="001220F3" w:rsidP="005E0B3B">
      <w:pPr>
        <w:spacing w:after="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Here’s the associated content published with above code. </w:t>
      </w:r>
    </w:p>
    <w:p w:rsid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220F3">
        <w:rPr>
          <w:rFonts w:ascii="Courier New" w:hAnsi="Courier New" w:cs="Courier New"/>
          <w:sz w:val="20"/>
          <w:szCs w:val="20"/>
        </w:rPr>
        <w:t>A format string is a string whose contents are determined dynamically at runtime. Format strings are created by embedding *interpolated expressions* or placeholders inside of braces within a string. Everything inside the braces (</w:t>
      </w:r>
      <w:proofErr w:type="gramStart"/>
      <w:r w:rsidRPr="001220F3">
        <w:rPr>
          <w:rFonts w:ascii="Courier New" w:hAnsi="Courier New" w:cs="Courier New"/>
          <w:sz w:val="20"/>
          <w:szCs w:val="20"/>
        </w:rPr>
        <w:t>`{</w:t>
      </w:r>
      <w:proofErr w:type="gramEnd"/>
      <w:r w:rsidRPr="001220F3">
        <w:rPr>
          <w:rFonts w:ascii="Courier New" w:hAnsi="Courier New" w:cs="Courier New"/>
          <w:sz w:val="20"/>
          <w:szCs w:val="20"/>
        </w:rPr>
        <w:t>...}`) will be resolved to a value and output as a formatted string at runtime. There are two methods to create format strings: string interpolation and composite formatting.</w:t>
      </w:r>
    </w:p>
    <w:p w:rsidR="001220F3" w:rsidRP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220F3" w:rsidRP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220F3">
        <w:rPr>
          <w:rFonts w:ascii="Courier New" w:hAnsi="Courier New" w:cs="Courier New"/>
          <w:sz w:val="20"/>
          <w:szCs w:val="20"/>
        </w:rPr>
        <w:t xml:space="preserve"> ### String Interpolation</w:t>
      </w:r>
    </w:p>
    <w:p w:rsid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220F3">
        <w:rPr>
          <w:rFonts w:ascii="Courier New" w:hAnsi="Courier New" w:cs="Courier New"/>
          <w:sz w:val="20"/>
          <w:szCs w:val="20"/>
        </w:rPr>
        <w:t>Available in C# 6.0 and later, [*interpolated strings*</w:t>
      </w:r>
      <w:proofErr w:type="gramStart"/>
      <w:r w:rsidRPr="001220F3">
        <w:rPr>
          <w:rFonts w:ascii="Courier New" w:hAnsi="Courier New" w:cs="Courier New"/>
          <w:sz w:val="20"/>
          <w:szCs w:val="20"/>
        </w:rPr>
        <w:t>](</w:t>
      </w:r>
      <w:proofErr w:type="gramEnd"/>
      <w:r w:rsidRPr="001220F3">
        <w:rPr>
          <w:rFonts w:ascii="Courier New" w:hAnsi="Courier New" w:cs="Courier New"/>
          <w:sz w:val="20"/>
          <w:szCs w:val="20"/>
        </w:rPr>
        <w:t>../../language-reference/tokens/interpolated.md) are identified by the `$` special character and include interpolated expressions in braces. If you are new to string interpolation, see the [String interpolation - C# interactive tutorial</w:t>
      </w:r>
      <w:proofErr w:type="gramStart"/>
      <w:r w:rsidRPr="001220F3">
        <w:rPr>
          <w:rFonts w:ascii="Courier New" w:hAnsi="Courier New" w:cs="Courier New"/>
          <w:sz w:val="20"/>
          <w:szCs w:val="20"/>
        </w:rPr>
        <w:t>](</w:t>
      </w:r>
      <w:proofErr w:type="gramEnd"/>
      <w:r w:rsidRPr="001220F3">
        <w:rPr>
          <w:rFonts w:ascii="Courier New" w:hAnsi="Courier New" w:cs="Courier New"/>
          <w:sz w:val="20"/>
          <w:szCs w:val="20"/>
        </w:rPr>
        <w:t>../../tutorials/intro-to-csharp/interpolated-strings.yml) for a quick overview.</w:t>
      </w:r>
    </w:p>
    <w:p w:rsidR="001220F3" w:rsidRP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220F3" w:rsidRP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220F3">
        <w:rPr>
          <w:rFonts w:ascii="Courier New" w:hAnsi="Courier New" w:cs="Courier New"/>
          <w:sz w:val="20"/>
          <w:szCs w:val="20"/>
        </w:rPr>
        <w:t xml:space="preserve"> Use string interpolation to improve the readability and maintainability of your code. String interpolation achieves the same results as the `</w:t>
      </w:r>
      <w:proofErr w:type="spellStart"/>
      <w:r w:rsidRPr="001220F3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Pr="001220F3">
        <w:rPr>
          <w:rFonts w:ascii="Courier New" w:hAnsi="Courier New" w:cs="Courier New"/>
          <w:sz w:val="20"/>
          <w:szCs w:val="20"/>
        </w:rPr>
        <w:t>` method, but improves ease of use and inline clarity.</w:t>
      </w:r>
    </w:p>
    <w:p w:rsid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220F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220F3">
        <w:rPr>
          <w:rFonts w:ascii="Courier New" w:hAnsi="Courier New" w:cs="Courier New"/>
          <w:sz w:val="20"/>
          <w:szCs w:val="20"/>
        </w:rPr>
        <w:t>[!code</w:t>
      </w:r>
      <w:proofErr w:type="gramEnd"/>
      <w:r w:rsidRPr="001220F3">
        <w:rPr>
          <w:rFonts w:ascii="Courier New" w:hAnsi="Courier New" w:cs="Courier New"/>
          <w:sz w:val="20"/>
          <w:szCs w:val="20"/>
        </w:rPr>
        <w:t>-csharp[csProgGuideFormatStrings](~/samples/snippets/csharp/programming-guide/strings/Strings_1.cs#StringInterpolation)]</w:t>
      </w:r>
    </w:p>
    <w:p w:rsidR="001220F3" w:rsidRP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1220F3" w:rsidRP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220F3">
        <w:rPr>
          <w:rFonts w:ascii="Courier New" w:hAnsi="Courier New" w:cs="Courier New"/>
          <w:sz w:val="20"/>
          <w:szCs w:val="20"/>
        </w:rPr>
        <w:t xml:space="preserve"> ### Composite Formatting</w:t>
      </w:r>
    </w:p>
    <w:p w:rsidR="001220F3" w:rsidRP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220F3">
        <w:rPr>
          <w:rFonts w:ascii="Courier New" w:hAnsi="Courier New" w:cs="Courier New"/>
          <w:sz w:val="20"/>
          <w:szCs w:val="20"/>
        </w:rPr>
        <w:t>The &lt;xref</w:t>
      </w:r>
      <w:proofErr w:type="gramStart"/>
      <w:r w:rsidRPr="001220F3">
        <w:rPr>
          <w:rFonts w:ascii="Courier New" w:hAnsi="Courier New" w:cs="Courier New"/>
          <w:sz w:val="20"/>
          <w:szCs w:val="20"/>
        </w:rPr>
        <w:t>:System.String.Format</w:t>
      </w:r>
      <w:proofErr w:type="gramEnd"/>
      <w:r w:rsidRPr="001220F3">
        <w:rPr>
          <w:rFonts w:ascii="Courier New" w:hAnsi="Courier New" w:cs="Courier New"/>
          <w:sz w:val="20"/>
          <w:szCs w:val="20"/>
        </w:rPr>
        <w:t>%2A?displayProperty=</w:t>
      </w:r>
      <w:proofErr w:type="spellStart"/>
      <w:r w:rsidRPr="001220F3">
        <w:rPr>
          <w:rFonts w:ascii="Courier New" w:hAnsi="Courier New" w:cs="Courier New"/>
          <w:sz w:val="20"/>
          <w:szCs w:val="20"/>
        </w:rPr>
        <w:t>nameWithType</w:t>
      </w:r>
      <w:proofErr w:type="spellEnd"/>
      <w:r w:rsidRPr="001220F3">
        <w:rPr>
          <w:rFonts w:ascii="Courier New" w:hAnsi="Courier New" w:cs="Courier New"/>
          <w:sz w:val="20"/>
          <w:szCs w:val="20"/>
        </w:rPr>
        <w:t>&gt; utilizes placeholders in braces to create a format string. This example results in similar output to the string interpolation method used above.</w:t>
      </w:r>
    </w:p>
    <w:p w:rsidR="001220F3" w:rsidRP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220F3">
        <w:rPr>
          <w:rFonts w:ascii="Courier New" w:hAnsi="Courier New" w:cs="Courier New"/>
          <w:sz w:val="20"/>
          <w:szCs w:val="20"/>
        </w:rPr>
        <w:t xml:space="preserve">  </w:t>
      </w:r>
    </w:p>
    <w:p w:rsidR="001220F3" w:rsidRP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1220F3">
        <w:rPr>
          <w:rFonts w:ascii="Courier New" w:hAnsi="Courier New" w:cs="Courier New"/>
          <w:sz w:val="20"/>
          <w:szCs w:val="20"/>
        </w:rPr>
        <w:t>[!code</w:t>
      </w:r>
      <w:proofErr w:type="gramEnd"/>
      <w:r w:rsidRPr="001220F3">
        <w:rPr>
          <w:rFonts w:ascii="Courier New" w:hAnsi="Courier New" w:cs="Courier New"/>
          <w:sz w:val="20"/>
          <w:szCs w:val="20"/>
        </w:rPr>
        <w:t>-csharp[csProgGuideFormatStrings](~/samples/snippets/csharp/programming-guide/strings/Strings_1.cs#StringFormat)]</w:t>
      </w:r>
    </w:p>
    <w:p w:rsidR="001220F3" w:rsidRDefault="001220F3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1220F3">
        <w:rPr>
          <w:rFonts w:ascii="Courier New" w:hAnsi="Courier New" w:cs="Courier New"/>
          <w:sz w:val="20"/>
          <w:szCs w:val="20"/>
        </w:rPr>
        <w:t xml:space="preserve"> For more information on formatting .NET types see [Formatting Types in .NET</w:t>
      </w:r>
      <w:proofErr w:type="gramStart"/>
      <w:r w:rsidRPr="001220F3">
        <w:rPr>
          <w:rFonts w:ascii="Courier New" w:hAnsi="Courier New" w:cs="Courier New"/>
          <w:sz w:val="20"/>
          <w:szCs w:val="20"/>
        </w:rPr>
        <w:t>](</w:t>
      </w:r>
      <w:proofErr w:type="gramEnd"/>
      <w:r w:rsidRPr="001220F3">
        <w:rPr>
          <w:rFonts w:ascii="Courier New" w:hAnsi="Courier New" w:cs="Courier New"/>
          <w:sz w:val="20"/>
          <w:szCs w:val="20"/>
        </w:rPr>
        <w:t>../../../standard/base-types/formatting-types.md).</w:t>
      </w: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1220F3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Default="00EA1814" w:rsidP="00EA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program implements three different methods to reverse strings.</w:t>
      </w:r>
    </w:p>
    <w:p w:rsidR="00EA1814" w:rsidRDefault="00EA1814" w:rsidP="00EA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RevString1 method uses no built-in methods with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loop. </w:t>
      </w:r>
    </w:p>
    <w:p w:rsidR="00EA1814" w:rsidRDefault="00EA1814" w:rsidP="00EA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RevString2 method uses no built-in methods with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loop.</w:t>
      </w:r>
    </w:p>
    <w:p w:rsidR="00EA1814" w:rsidRDefault="00EA1814" w:rsidP="00EA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RevString3 method uses the built-in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method.</w:t>
      </w:r>
    </w:p>
    <w:p w:rsidR="006C6C6D" w:rsidRDefault="006C6C6D" w:rsidP="00EA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Source code: </w:t>
      </w:r>
      <w:r w:rsidRPr="006C6C6D">
        <w:rPr>
          <w:rFonts w:ascii="Courier New" w:hAnsi="Courier New" w:cs="Courier New"/>
          <w:color w:val="2E74B5" w:themeColor="accent1" w:themeShade="BF"/>
          <w:sz w:val="20"/>
          <w:szCs w:val="20"/>
        </w:rPr>
        <w:t>www.stackoverflow.com/questions/16962322/</w:t>
      </w:r>
    </w:p>
    <w:p w:rsidR="00EA1814" w:rsidRDefault="00EA1814" w:rsidP="00EA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Trevor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Heehs</w:t>
      </w:r>
      <w:proofErr w:type="spellEnd"/>
    </w:p>
    <w:p w:rsidR="00EA1814" w:rsidRPr="00EA1814" w:rsidRDefault="00EA1814" w:rsidP="00EA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1814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System;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EA1814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814">
        <w:rPr>
          <w:rFonts w:ascii="Courier New" w:hAnsi="Courier New" w:cs="Courier New"/>
          <w:sz w:val="20"/>
          <w:szCs w:val="20"/>
        </w:rPr>
        <w:t>ReverseString</w:t>
      </w:r>
      <w:proofErr w:type="spellEnd"/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>{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A1814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814">
        <w:rPr>
          <w:rFonts w:ascii="Courier New" w:hAnsi="Courier New" w:cs="Courier New"/>
          <w:sz w:val="20"/>
          <w:szCs w:val="20"/>
        </w:rPr>
        <w:t>ReverseStringsThreeWays</w:t>
      </w:r>
      <w:proofErr w:type="spellEnd"/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{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A1814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void Main()</w:t>
      </w:r>
    </w:p>
    <w:p w:rsid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{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I’ve excluded a robust UI, focusing more on method logic. 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1814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>(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>RevString1("Hello World"));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1814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>(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>RevString2("Hello Galaxy"));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1814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>(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>RevString3("Hello Universe"));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}</w:t>
      </w:r>
    </w:p>
    <w:p w:rsidR="00EA1814" w:rsidRPr="00EA1814" w:rsidRDefault="006C6C6D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6157BF">
        <w:rPr>
          <w:rFonts w:ascii="Consolas" w:hAnsi="Consolas" w:cs="Consolas"/>
          <w:color w:val="008000"/>
          <w:sz w:val="19"/>
          <w:szCs w:val="19"/>
        </w:rPr>
        <w:t>RevString1 method</w:t>
      </w:r>
      <w:r>
        <w:rPr>
          <w:rFonts w:ascii="Consolas" w:hAnsi="Consolas" w:cs="Consolas"/>
          <w:color w:val="008000"/>
          <w:sz w:val="19"/>
          <w:szCs w:val="19"/>
        </w:rPr>
        <w:t xml:space="preserve"> takes input string</w:t>
      </w:r>
      <w:r w:rsidR="006157BF">
        <w:rPr>
          <w:rFonts w:ascii="Consolas" w:hAnsi="Consolas" w:cs="Consolas"/>
          <w:color w:val="008000"/>
          <w:sz w:val="19"/>
          <w:szCs w:val="19"/>
        </w:rPr>
        <w:t xml:space="preserve"> and reverses from front to back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A1814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string RevString1(string </w:t>
      </w:r>
      <w:r w:rsidR="006C6C6D">
        <w:rPr>
          <w:rFonts w:ascii="Courier New" w:hAnsi="Courier New" w:cs="Courier New"/>
          <w:sz w:val="20"/>
          <w:szCs w:val="20"/>
        </w:rPr>
        <w:t>s</w:t>
      </w:r>
      <w:r w:rsidRPr="00EA1814">
        <w:rPr>
          <w:rFonts w:ascii="Courier New" w:hAnsi="Courier New" w:cs="Courier New"/>
          <w:sz w:val="20"/>
          <w:szCs w:val="20"/>
        </w:rPr>
        <w:t>)</w:t>
      </w:r>
    </w:p>
    <w:p w:rsid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{</w:t>
      </w:r>
    </w:p>
    <w:p w:rsidR="006C6C6D" w:rsidRPr="00EA1814" w:rsidRDefault="006C6C6D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empty string to store reversed string. </w:t>
      </w:r>
    </w:p>
    <w:p w:rsid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A1814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EA1814">
        <w:rPr>
          <w:rFonts w:ascii="Courier New" w:hAnsi="Courier New" w:cs="Courier New"/>
          <w:sz w:val="20"/>
          <w:szCs w:val="20"/>
        </w:rPr>
        <w:t>string.Empty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>;</w:t>
      </w:r>
    </w:p>
    <w:p w:rsidR="00BD7EB7" w:rsidRDefault="006C6C6D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6C6C6D" w:rsidRDefault="006C6C6D" w:rsidP="00BD7EB7">
      <w:pPr>
        <w:spacing w:after="0" w:line="276" w:lineRule="auto"/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“Hello” the loop will do the following...</w:t>
      </w:r>
    </w:p>
    <w:p w:rsidR="006C6C6D" w:rsidRDefault="006C6C6D" w:rsidP="00EA1814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1. Result = ‘H’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H</w:t>
      </w:r>
    </w:p>
    <w:p w:rsidR="006C6C6D" w:rsidRDefault="006C6C6D" w:rsidP="006C6C6D">
      <w:pPr>
        <w:spacing w:after="0" w:line="276" w:lineRule="auto"/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2. Result = ‘e’ + “H”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eH</w:t>
      </w:r>
      <w:proofErr w:type="spellEnd"/>
    </w:p>
    <w:p w:rsidR="006C6C6D" w:rsidRDefault="006C6C6D" w:rsidP="006C6C6D">
      <w:pPr>
        <w:spacing w:after="0" w:line="276" w:lineRule="auto"/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3. Result = ‘l’ +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”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C6C6D" w:rsidRDefault="006C6C6D" w:rsidP="006C6C6D">
      <w:pPr>
        <w:spacing w:after="0" w:line="276" w:lineRule="auto"/>
        <w:ind w:left="72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…continues until result =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olleH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</w:t>
      </w:r>
    </w:p>
    <w:p w:rsidR="00BD7EB7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</w:t>
      </w:r>
    </w:p>
    <w:p w:rsidR="00EA1814" w:rsidRPr="00EA1814" w:rsidRDefault="00EA1814" w:rsidP="00BD7EB7">
      <w:pPr>
        <w:spacing w:after="0" w:line="276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A1814">
        <w:rPr>
          <w:rFonts w:ascii="Courier New" w:hAnsi="Courier New" w:cs="Courier New"/>
          <w:sz w:val="20"/>
          <w:szCs w:val="20"/>
        </w:rPr>
        <w:t>foreach</w:t>
      </w:r>
      <w:proofErr w:type="spellEnd"/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(char c in </w:t>
      </w:r>
      <w:r w:rsidR="006C6C6D">
        <w:rPr>
          <w:rFonts w:ascii="Courier New" w:hAnsi="Courier New" w:cs="Courier New"/>
          <w:sz w:val="20"/>
          <w:szCs w:val="20"/>
        </w:rPr>
        <w:t>s</w:t>
      </w:r>
      <w:r w:rsidRPr="00EA1814">
        <w:rPr>
          <w:rFonts w:ascii="Courier New" w:hAnsi="Courier New" w:cs="Courier New"/>
          <w:sz w:val="20"/>
          <w:szCs w:val="20"/>
        </w:rPr>
        <w:t>)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A1814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= c + result;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A181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result;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}</w:t>
      </w:r>
    </w:p>
    <w:p w:rsidR="00EA1814" w:rsidRDefault="005C7A4E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5C7A4E" w:rsidRPr="00EA1814" w:rsidRDefault="005C7A4E" w:rsidP="005C7A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RevString2 method reverses the RevString1 approach and works back to front.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A1814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string RevString2(string s)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{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A1814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Pr="00EA1814">
        <w:rPr>
          <w:rFonts w:ascii="Courier New" w:hAnsi="Courier New" w:cs="Courier New"/>
          <w:sz w:val="20"/>
          <w:szCs w:val="20"/>
        </w:rPr>
        <w:t>string.Empty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>;</w:t>
      </w:r>
    </w:p>
    <w:p w:rsidR="005C7A4E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</w:t>
      </w:r>
    </w:p>
    <w:p w:rsidR="00BD7EB7" w:rsidRDefault="005C7A4E" w:rsidP="00EA1814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BD7EB7">
        <w:rPr>
          <w:rFonts w:ascii="Consolas" w:hAnsi="Consolas" w:cs="Consolas"/>
          <w:color w:val="008000"/>
          <w:sz w:val="19"/>
          <w:szCs w:val="19"/>
        </w:rPr>
        <w:t>// For “Hello” the loop will do the following.</w:t>
      </w:r>
    </w:p>
    <w:p w:rsidR="00BD7EB7" w:rsidRDefault="00BD7EB7" w:rsidP="00EA1814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// 1. Result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‘o’ -&gt; o</w:t>
      </w:r>
    </w:p>
    <w:p w:rsidR="00BD7EB7" w:rsidRDefault="00BD7EB7" w:rsidP="00EA1814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// 2. Result = </w:t>
      </w:r>
      <w:r w:rsidR="006157BF">
        <w:rPr>
          <w:rFonts w:ascii="Consolas" w:hAnsi="Consolas" w:cs="Consolas"/>
          <w:color w:val="008000"/>
          <w:sz w:val="19"/>
          <w:szCs w:val="19"/>
        </w:rPr>
        <w:t xml:space="preserve">‘o’ + ‘l’ -&gt; </w:t>
      </w:r>
      <w:proofErr w:type="spellStart"/>
      <w:r w:rsidR="006157BF">
        <w:rPr>
          <w:rFonts w:ascii="Consolas" w:hAnsi="Consolas" w:cs="Consolas"/>
          <w:color w:val="008000"/>
          <w:sz w:val="19"/>
          <w:szCs w:val="19"/>
        </w:rPr>
        <w:t>ol</w:t>
      </w:r>
      <w:proofErr w:type="spellEnd"/>
    </w:p>
    <w:p w:rsidR="006157BF" w:rsidRDefault="006157BF" w:rsidP="00EA1814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// 3. Result =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’ + ‘l’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oll</w:t>
      </w:r>
      <w:proofErr w:type="spellEnd"/>
    </w:p>
    <w:p w:rsidR="006157BF" w:rsidRDefault="006157BF" w:rsidP="00EA1814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// …continues until result = “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olleH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”</w:t>
      </w:r>
    </w:p>
    <w:p w:rsidR="006157BF" w:rsidRDefault="006157BF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EA1814" w:rsidRPr="00EA1814" w:rsidRDefault="00EA1814" w:rsidP="00BD7EB7">
      <w:pPr>
        <w:spacing w:after="0" w:line="276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EA1814">
        <w:rPr>
          <w:rFonts w:ascii="Courier New" w:hAnsi="Courier New" w:cs="Courier New"/>
          <w:sz w:val="20"/>
          <w:szCs w:val="20"/>
        </w:rPr>
        <w:t>for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A18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A1814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A1814">
        <w:rPr>
          <w:rFonts w:ascii="Courier New" w:hAnsi="Courier New" w:cs="Courier New"/>
          <w:sz w:val="20"/>
          <w:szCs w:val="20"/>
        </w:rPr>
        <w:t>s.Length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 xml:space="preserve"> - 1; </w:t>
      </w:r>
      <w:proofErr w:type="spellStart"/>
      <w:r w:rsidRPr="00EA1814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 xml:space="preserve"> &gt;= 0; </w:t>
      </w:r>
      <w:proofErr w:type="spellStart"/>
      <w:r w:rsidRPr="00EA1814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>--)</w:t>
      </w:r>
    </w:p>
    <w:p w:rsidR="00BD7EB7" w:rsidRPr="00BD7EB7" w:rsidRDefault="00EA1814" w:rsidP="00BD7EB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{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A1814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+= s[</w:t>
      </w:r>
      <w:proofErr w:type="spellStart"/>
      <w:r w:rsidRPr="00EA1814">
        <w:rPr>
          <w:rFonts w:ascii="Courier New" w:hAnsi="Courier New" w:cs="Courier New"/>
          <w:sz w:val="20"/>
          <w:szCs w:val="20"/>
        </w:rPr>
        <w:t>i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>];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A181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result ;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}</w:t>
      </w:r>
    </w:p>
    <w:p w:rsidR="00720EB6" w:rsidRDefault="005C7A4E" w:rsidP="005C7A4E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EA1814" w:rsidRPr="00EA1814" w:rsidRDefault="00720EB6" w:rsidP="00720EB6">
      <w:pPr>
        <w:spacing w:after="0" w:line="276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5C7A4E">
        <w:rPr>
          <w:rFonts w:ascii="Consolas" w:hAnsi="Consolas" w:cs="Consolas"/>
          <w:color w:val="008000"/>
          <w:sz w:val="19"/>
          <w:szCs w:val="19"/>
        </w:rPr>
        <w:t xml:space="preserve">// RevString3 method uses </w:t>
      </w:r>
      <w:r w:rsidR="00F447F6">
        <w:rPr>
          <w:rFonts w:ascii="Consolas" w:hAnsi="Consolas" w:cs="Consolas"/>
          <w:color w:val="008000"/>
          <w:sz w:val="19"/>
          <w:szCs w:val="19"/>
        </w:rPr>
        <w:t>built-in methods, “the normal way”.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A1814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string RevString3(string s)</w:t>
      </w:r>
    </w:p>
    <w:p w:rsid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{</w:t>
      </w:r>
    </w:p>
    <w:p w:rsidR="00F447F6" w:rsidRPr="00EA1814" w:rsidRDefault="00F447F6" w:rsidP="00F447F6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 string to char array.</w:t>
      </w:r>
    </w:p>
    <w:p w:rsid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A1814">
        <w:rPr>
          <w:rFonts w:ascii="Courier New" w:hAnsi="Courier New" w:cs="Courier New"/>
          <w:sz w:val="20"/>
          <w:szCs w:val="20"/>
        </w:rPr>
        <w:t>char[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EA1814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A1814">
        <w:rPr>
          <w:rFonts w:ascii="Courier New" w:hAnsi="Courier New" w:cs="Courier New"/>
          <w:sz w:val="20"/>
          <w:szCs w:val="20"/>
        </w:rPr>
        <w:t>s.ToCharArray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>();</w:t>
      </w:r>
    </w:p>
    <w:p w:rsidR="00F447F6" w:rsidRPr="00EA1814" w:rsidRDefault="00F447F6" w:rsidP="00F447F6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Use built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to flip the array.</w:t>
      </w:r>
    </w:p>
    <w:p w:rsid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A1814">
        <w:rPr>
          <w:rFonts w:ascii="Courier New" w:hAnsi="Courier New" w:cs="Courier New"/>
          <w:sz w:val="20"/>
          <w:szCs w:val="20"/>
        </w:rPr>
        <w:t>Array.Reverse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A1814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>);</w:t>
      </w:r>
    </w:p>
    <w:p w:rsidR="00F447F6" w:rsidRPr="00EA1814" w:rsidRDefault="00F447F6" w:rsidP="00F447F6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</w:t>
      </w:r>
      <w:r w:rsidR="00720EB6">
        <w:rPr>
          <w:rFonts w:ascii="Consolas" w:hAnsi="Consolas" w:cs="Consolas"/>
          <w:color w:val="008000"/>
          <w:sz w:val="19"/>
          <w:szCs w:val="19"/>
        </w:rPr>
        <w:t xml:space="preserve"> reversed</w:t>
      </w:r>
      <w:r>
        <w:rPr>
          <w:rFonts w:ascii="Consolas" w:hAnsi="Consolas" w:cs="Consolas"/>
          <w:color w:val="008000"/>
          <w:sz w:val="19"/>
          <w:szCs w:val="19"/>
        </w:rPr>
        <w:t xml:space="preserve"> array back to </w:t>
      </w:r>
      <w:r w:rsidR="00720EB6">
        <w:rPr>
          <w:rFonts w:ascii="Consolas" w:hAnsi="Consolas" w:cs="Consolas"/>
          <w:color w:val="008000"/>
          <w:sz w:val="19"/>
          <w:szCs w:val="19"/>
        </w:rPr>
        <w:t xml:space="preserve">a </w:t>
      </w:r>
      <w:r>
        <w:rPr>
          <w:rFonts w:ascii="Consolas" w:hAnsi="Consolas" w:cs="Consolas"/>
          <w:color w:val="008000"/>
          <w:sz w:val="19"/>
          <w:szCs w:val="19"/>
        </w:rPr>
        <w:t>new string.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A181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A1814">
        <w:rPr>
          <w:rFonts w:ascii="Courier New" w:hAnsi="Courier New" w:cs="Courier New"/>
          <w:sz w:val="20"/>
          <w:szCs w:val="20"/>
        </w:rPr>
        <w:t xml:space="preserve"> new string(</w:t>
      </w:r>
      <w:proofErr w:type="spellStart"/>
      <w:r w:rsidRPr="00EA1814">
        <w:rPr>
          <w:rFonts w:ascii="Courier New" w:hAnsi="Courier New" w:cs="Courier New"/>
          <w:sz w:val="20"/>
          <w:szCs w:val="20"/>
        </w:rPr>
        <w:t>arr</w:t>
      </w:r>
      <w:proofErr w:type="spellEnd"/>
      <w:r w:rsidRPr="00EA1814">
        <w:rPr>
          <w:rFonts w:ascii="Courier New" w:hAnsi="Courier New" w:cs="Courier New"/>
          <w:sz w:val="20"/>
          <w:szCs w:val="20"/>
        </w:rPr>
        <w:t>);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    }</w:t>
      </w:r>
    </w:p>
    <w:p w:rsidR="00EA1814" w:rsidRP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 xml:space="preserve">    }</w:t>
      </w:r>
    </w:p>
    <w:p w:rsidR="00EA1814" w:rsidRDefault="00EA1814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EA1814">
        <w:rPr>
          <w:rFonts w:ascii="Courier New" w:hAnsi="Courier New" w:cs="Courier New"/>
          <w:sz w:val="20"/>
          <w:szCs w:val="20"/>
        </w:rPr>
        <w:t>}</w:t>
      </w: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EA1814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F1F45" w:rsidRDefault="004F1F45" w:rsidP="004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 w:rsidRPr="004F1F45"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 w:rsidRPr="004F1F45">
        <w:rPr>
          <w:rFonts w:ascii="Consolas" w:hAnsi="Consolas" w:cs="Consolas"/>
          <w:color w:val="008000"/>
          <w:sz w:val="19"/>
          <w:szCs w:val="19"/>
        </w:rPr>
        <w:t xml:space="preserve"> program prints duplicate </w:t>
      </w:r>
      <w:r>
        <w:rPr>
          <w:rFonts w:ascii="Consolas" w:hAnsi="Consolas" w:cs="Consolas"/>
          <w:color w:val="008000"/>
          <w:sz w:val="19"/>
          <w:szCs w:val="19"/>
        </w:rPr>
        <w:t>characters from an input string.</w:t>
      </w:r>
    </w:p>
    <w:p w:rsidR="004F1F45" w:rsidRDefault="004F1F45" w:rsidP="004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4F1F45">
        <w:rPr>
          <w:rFonts w:ascii="Consolas" w:hAnsi="Consolas" w:cs="Consolas"/>
          <w:color w:val="008000"/>
          <w:sz w:val="19"/>
          <w:szCs w:val="19"/>
        </w:rPr>
        <w:t xml:space="preserve">Many examples remove duplicate characters or detect them. </w:t>
      </w:r>
    </w:p>
    <w:p w:rsidR="004F1F45" w:rsidRDefault="004F1F45" w:rsidP="004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4F1F45">
        <w:rPr>
          <w:rFonts w:ascii="Consolas" w:hAnsi="Consolas" w:cs="Consolas"/>
          <w:color w:val="008000"/>
          <w:sz w:val="19"/>
          <w:szCs w:val="19"/>
        </w:rPr>
        <w:t>My goal was to store duplicates and print them.</w:t>
      </w:r>
    </w:p>
    <w:p w:rsidR="004F1F45" w:rsidRDefault="004F1F45" w:rsidP="004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r w:rsidRPr="004F1F45">
        <w:rPr>
          <w:rFonts w:ascii="Consolas" w:hAnsi="Consolas" w:cs="Consolas"/>
          <w:color w:val="008000"/>
          <w:sz w:val="19"/>
          <w:szCs w:val="19"/>
        </w:rPr>
        <w:t>Modified source</w:t>
      </w:r>
      <w:r w:rsidR="007B4D7A">
        <w:rPr>
          <w:rFonts w:ascii="Consolas" w:hAnsi="Consolas" w:cs="Consolas"/>
          <w:color w:val="008000"/>
          <w:sz w:val="19"/>
          <w:szCs w:val="19"/>
        </w:rPr>
        <w:t xml:space="preserve"> code</w:t>
      </w:r>
      <w:r w:rsidRPr="004F1F45">
        <w:rPr>
          <w:rFonts w:ascii="Consolas" w:hAnsi="Consolas" w:cs="Consolas"/>
          <w:color w:val="008000"/>
          <w:sz w:val="19"/>
          <w:szCs w:val="19"/>
        </w:rPr>
        <w:t xml:space="preserve">: </w:t>
      </w:r>
    </w:p>
    <w:p w:rsidR="004F1F45" w:rsidRDefault="004F1F45" w:rsidP="004F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hyperlink r:id="rId5" w:history="1">
        <w:r w:rsidRPr="00DF1E66">
          <w:rPr>
            <w:rStyle w:val="Hyperlink"/>
            <w:rFonts w:ascii="Consolas" w:hAnsi="Consolas" w:cs="Consolas"/>
            <w:sz w:val="19"/>
            <w:szCs w:val="19"/>
          </w:rPr>
          <w:t>https://www.csharpstar.com/csharp-program-print-first-non-repeated-character-from-</w:t>
        </w:r>
      </w:hyperlink>
      <w:r w:rsidRPr="004F1F45">
        <w:rPr>
          <w:rFonts w:ascii="Consolas" w:hAnsi="Consolas" w:cs="Consolas"/>
          <w:color w:val="008000"/>
          <w:sz w:val="19"/>
          <w:szCs w:val="19"/>
        </w:rPr>
        <w:t>string/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F1F45" w:rsidRPr="00604AE8" w:rsidRDefault="004F1F45" w:rsidP="00604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*/ </w:t>
      </w:r>
      <w:r w:rsidR="007B4D7A">
        <w:rPr>
          <w:rFonts w:ascii="Consolas" w:hAnsi="Consolas" w:cs="Consolas"/>
          <w:color w:val="008000"/>
          <w:sz w:val="19"/>
          <w:szCs w:val="19"/>
        </w:rPr>
        <w:t xml:space="preserve">Trevor </w:t>
      </w:r>
      <w:proofErr w:type="spellStart"/>
      <w:r w:rsidR="007B4D7A">
        <w:rPr>
          <w:rFonts w:ascii="Consolas" w:hAnsi="Consolas" w:cs="Consolas"/>
          <w:color w:val="008000"/>
          <w:sz w:val="19"/>
          <w:szCs w:val="19"/>
        </w:rPr>
        <w:t>Heehs</w:t>
      </w:r>
      <w:proofErr w:type="spellEnd"/>
      <w:r w:rsidR="00604AE8">
        <w:rPr>
          <w:rFonts w:ascii="Consolas" w:hAnsi="Consolas" w:cs="Consolas"/>
          <w:color w:val="008000"/>
          <w:sz w:val="19"/>
          <w:szCs w:val="19"/>
        </w:rPr>
        <w:t>.</w:t>
      </w:r>
    </w:p>
    <w:p w:rsidR="004F1F45" w:rsidRDefault="004F1F45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Pr="00491CF5" w:rsidRDefault="00491CF5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91CF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491CF5">
        <w:rPr>
          <w:rFonts w:ascii="Courier New" w:hAnsi="Courier New" w:cs="Courier New"/>
          <w:sz w:val="20"/>
          <w:szCs w:val="20"/>
        </w:rPr>
        <w:t xml:space="preserve"> System;</w:t>
      </w:r>
    </w:p>
    <w:p w:rsidR="00491CF5" w:rsidRPr="00491CF5" w:rsidRDefault="00491CF5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491CF5">
        <w:rPr>
          <w:rFonts w:ascii="Courier New" w:hAnsi="Courier New" w:cs="Courier New"/>
          <w:sz w:val="20"/>
          <w:szCs w:val="20"/>
        </w:rPr>
        <w:tab/>
      </w:r>
    </w:p>
    <w:p w:rsidR="00491CF5" w:rsidRPr="00491CF5" w:rsidRDefault="00491CF5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491CF5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491CF5">
        <w:rPr>
          <w:rFonts w:ascii="Courier New" w:hAnsi="Courier New" w:cs="Courier New"/>
          <w:sz w:val="20"/>
          <w:szCs w:val="20"/>
        </w:rPr>
        <w:t xml:space="preserve"> Dupes</w:t>
      </w:r>
    </w:p>
    <w:p w:rsidR="007B4D7A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7B4D7A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class Program</w:t>
      </w:r>
    </w:p>
    <w:p w:rsidR="007B4D7A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</w:p>
    <w:p w:rsidR="007B4D7A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static void Main()</w:t>
      </w:r>
    </w:p>
    <w:p w:rsid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491CF5" w:rsidRPr="00491CF5">
        <w:rPr>
          <w:rFonts w:ascii="Courier New" w:hAnsi="Courier New" w:cs="Courier New"/>
          <w:sz w:val="20"/>
          <w:szCs w:val="20"/>
        </w:rPr>
        <w:t>{</w:t>
      </w:r>
    </w:p>
    <w:p w:rsidR="001F5916" w:rsidRPr="00491CF5" w:rsidRDefault="001F5916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method and store result in variable.</w:t>
      </w:r>
    </w:p>
    <w:p w:rsidR="007B4D7A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491CF5" w:rsidRPr="00491CF5">
        <w:rPr>
          <w:rFonts w:ascii="Courier New" w:hAnsi="Courier New" w:cs="Courier New"/>
          <w:sz w:val="20"/>
          <w:szCs w:val="20"/>
        </w:rPr>
        <w:t>string</w:t>
      </w:r>
      <w:proofErr w:type="gramEnd"/>
      <w:r w:rsidR="00491CF5" w:rsidRPr="00491CF5">
        <w:rPr>
          <w:rFonts w:ascii="Courier New" w:hAnsi="Courier New" w:cs="Courier New"/>
          <w:sz w:val="20"/>
          <w:szCs w:val="20"/>
        </w:rPr>
        <w:t xml:space="preserve"> ext</w:t>
      </w:r>
      <w:r>
        <w:rPr>
          <w:rFonts w:ascii="Courier New" w:hAnsi="Courier New" w:cs="Courier New"/>
          <w:sz w:val="20"/>
          <w:szCs w:val="20"/>
        </w:rPr>
        <w:t xml:space="preserve">ract1 = </w:t>
      </w:r>
      <w:proofErr w:type="spellStart"/>
      <w:r>
        <w:rPr>
          <w:rFonts w:ascii="Courier New" w:hAnsi="Courier New" w:cs="Courier New"/>
          <w:sz w:val="20"/>
          <w:szCs w:val="20"/>
        </w:rPr>
        <w:t>ExtractDupes</w:t>
      </w:r>
      <w:proofErr w:type="spellEnd"/>
      <w:r>
        <w:rPr>
          <w:rFonts w:ascii="Courier New" w:hAnsi="Courier New" w:cs="Courier New"/>
          <w:sz w:val="20"/>
          <w:szCs w:val="20"/>
        </w:rPr>
        <w:t>("Google");</w:t>
      </w:r>
    </w:p>
    <w:p w:rsidR="001F5916" w:rsidRDefault="001F5916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Print variable.</w:t>
      </w:r>
    </w:p>
    <w:p w:rsidR="00491CF5" w:rsidRP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="00491CF5" w:rsidRPr="00491CF5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="00491CF5" w:rsidRPr="00491CF5">
        <w:rPr>
          <w:rFonts w:ascii="Courier New" w:hAnsi="Courier New" w:cs="Courier New"/>
          <w:sz w:val="20"/>
          <w:szCs w:val="20"/>
        </w:rPr>
        <w:t>(</w:t>
      </w:r>
      <w:proofErr w:type="gramEnd"/>
      <w:r w:rsidR="00491CF5" w:rsidRPr="00491CF5">
        <w:rPr>
          <w:rFonts w:ascii="Courier New" w:hAnsi="Courier New" w:cs="Courier New"/>
          <w:sz w:val="20"/>
          <w:szCs w:val="20"/>
        </w:rPr>
        <w:t>extract1);</w:t>
      </w:r>
    </w:p>
    <w:p w:rsid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491CF5" w:rsidRPr="00491CF5">
        <w:rPr>
          <w:rFonts w:ascii="Courier New" w:hAnsi="Courier New" w:cs="Courier New"/>
          <w:sz w:val="20"/>
          <w:szCs w:val="20"/>
        </w:rPr>
        <w:t>}</w:t>
      </w:r>
    </w:p>
    <w:p w:rsidR="001F5916" w:rsidRPr="00491CF5" w:rsidRDefault="001F5916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with string input.</w:t>
      </w:r>
    </w:p>
    <w:p w:rsidR="00491CF5" w:rsidRP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="00491CF5" w:rsidRPr="00491CF5">
        <w:rPr>
          <w:rFonts w:ascii="Courier New" w:hAnsi="Courier New" w:cs="Courier New"/>
          <w:sz w:val="20"/>
          <w:szCs w:val="20"/>
        </w:rPr>
        <w:t>public</w:t>
      </w:r>
      <w:proofErr w:type="gramEnd"/>
      <w:r w:rsidR="00491CF5" w:rsidRPr="00491CF5">
        <w:rPr>
          <w:rFonts w:ascii="Courier New" w:hAnsi="Courier New" w:cs="Courier New"/>
          <w:sz w:val="20"/>
          <w:szCs w:val="20"/>
        </w:rPr>
        <w:t xml:space="preserve"> static string </w:t>
      </w:r>
      <w:proofErr w:type="spellStart"/>
      <w:r w:rsidR="00491CF5" w:rsidRPr="00491CF5">
        <w:rPr>
          <w:rFonts w:ascii="Courier New" w:hAnsi="Courier New" w:cs="Courier New"/>
          <w:sz w:val="20"/>
          <w:szCs w:val="20"/>
        </w:rPr>
        <w:t>ExtractDupes</w:t>
      </w:r>
      <w:proofErr w:type="spellEnd"/>
      <w:r w:rsidR="00491CF5" w:rsidRPr="00491CF5">
        <w:rPr>
          <w:rFonts w:ascii="Courier New" w:hAnsi="Courier New" w:cs="Courier New"/>
          <w:sz w:val="20"/>
          <w:szCs w:val="20"/>
        </w:rPr>
        <w:t>(string input)</w:t>
      </w:r>
    </w:p>
    <w:p w:rsidR="00491CF5" w:rsidRP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491CF5" w:rsidRPr="00491CF5">
        <w:rPr>
          <w:rFonts w:ascii="Courier New" w:hAnsi="Courier New" w:cs="Courier New"/>
          <w:sz w:val="20"/>
          <w:szCs w:val="20"/>
        </w:rPr>
        <w:t>{</w:t>
      </w:r>
    </w:p>
    <w:p w:rsidR="00491CF5" w:rsidRP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491CF5" w:rsidRP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="00491CF5" w:rsidRPr="00491CF5">
        <w:rPr>
          <w:rFonts w:ascii="Courier New" w:hAnsi="Courier New" w:cs="Courier New"/>
          <w:sz w:val="20"/>
          <w:szCs w:val="20"/>
        </w:rPr>
        <w:t>string</w:t>
      </w:r>
      <w:proofErr w:type="gramEnd"/>
      <w:r w:rsidR="00491CF5" w:rsidRPr="00491CF5">
        <w:rPr>
          <w:rFonts w:ascii="Courier New" w:hAnsi="Courier New" w:cs="Courier New"/>
          <w:sz w:val="20"/>
          <w:szCs w:val="20"/>
        </w:rPr>
        <w:t xml:space="preserve"> result = </w:t>
      </w:r>
      <w:proofErr w:type="spellStart"/>
      <w:r w:rsidR="00491CF5" w:rsidRPr="00491CF5">
        <w:rPr>
          <w:rFonts w:ascii="Courier New" w:hAnsi="Courier New" w:cs="Courier New"/>
          <w:sz w:val="20"/>
          <w:szCs w:val="20"/>
        </w:rPr>
        <w:t>string.Empty</w:t>
      </w:r>
      <w:proofErr w:type="spellEnd"/>
      <w:r w:rsidR="00491CF5" w:rsidRPr="00491CF5">
        <w:rPr>
          <w:rFonts w:ascii="Courier New" w:hAnsi="Courier New" w:cs="Courier New"/>
          <w:sz w:val="20"/>
          <w:szCs w:val="20"/>
        </w:rPr>
        <w:t>;</w:t>
      </w:r>
    </w:p>
    <w:p w:rsidR="001F5916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1F5916">
        <w:rPr>
          <w:rFonts w:ascii="Consolas" w:hAnsi="Consolas" w:cs="Consolas"/>
          <w:color w:val="008000"/>
          <w:sz w:val="19"/>
          <w:szCs w:val="19"/>
        </w:rPr>
        <w:t xml:space="preserve">// Outer loop loops through each </w:t>
      </w:r>
      <w:r w:rsidR="008A5BB2">
        <w:rPr>
          <w:rFonts w:ascii="Consolas" w:hAnsi="Consolas" w:cs="Consolas"/>
          <w:color w:val="008000"/>
          <w:sz w:val="19"/>
          <w:szCs w:val="19"/>
        </w:rPr>
        <w:t>index position</w:t>
      </w:r>
      <w:r w:rsidR="001F5916">
        <w:rPr>
          <w:rFonts w:ascii="Consolas" w:hAnsi="Consolas" w:cs="Consolas"/>
          <w:color w:val="008000"/>
          <w:sz w:val="19"/>
          <w:szCs w:val="19"/>
        </w:rPr>
        <w:t xml:space="preserve"> in input string.</w:t>
      </w:r>
      <w:r w:rsidR="008A5BB2">
        <w:rPr>
          <w:rFonts w:ascii="Consolas" w:hAnsi="Consolas" w:cs="Consolas"/>
          <w:color w:val="008000"/>
          <w:sz w:val="19"/>
          <w:szCs w:val="19"/>
        </w:rPr>
        <w:t xml:space="preserve"> (0, 1, 2</w:t>
      </w:r>
      <w:proofErr w:type="gramStart"/>
      <w:r w:rsidR="008A5BB2">
        <w:rPr>
          <w:rFonts w:ascii="Consolas" w:hAnsi="Consolas" w:cs="Consolas"/>
          <w:color w:val="008000"/>
          <w:sz w:val="19"/>
          <w:szCs w:val="19"/>
        </w:rPr>
        <w:t>..)</w:t>
      </w:r>
      <w:proofErr w:type="gramEnd"/>
    </w:p>
    <w:p w:rsidR="00491CF5" w:rsidRPr="00491CF5" w:rsidRDefault="001F5916" w:rsidP="001F5916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="00491CF5" w:rsidRPr="00491CF5">
        <w:rPr>
          <w:rFonts w:ascii="Courier New" w:hAnsi="Courier New" w:cs="Courier New"/>
          <w:sz w:val="20"/>
          <w:szCs w:val="20"/>
        </w:rPr>
        <w:t>for</w:t>
      </w:r>
      <w:proofErr w:type="gramEnd"/>
      <w:r w:rsidR="00491CF5" w:rsidRPr="00491C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491CF5" w:rsidRPr="00491CF5">
        <w:rPr>
          <w:rFonts w:ascii="Courier New" w:hAnsi="Courier New" w:cs="Courier New"/>
          <w:sz w:val="20"/>
          <w:szCs w:val="20"/>
        </w:rPr>
        <w:t>int</w:t>
      </w:r>
      <w:proofErr w:type="spellEnd"/>
      <w:r w:rsidR="00491CF5" w:rsidRPr="00491C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91CF5" w:rsidRPr="00491CF5">
        <w:rPr>
          <w:rFonts w:ascii="Courier New" w:hAnsi="Courier New" w:cs="Courier New"/>
          <w:sz w:val="20"/>
          <w:szCs w:val="20"/>
        </w:rPr>
        <w:t>i</w:t>
      </w:r>
      <w:proofErr w:type="spellEnd"/>
      <w:r w:rsidR="00491CF5" w:rsidRPr="00491CF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="00491CF5" w:rsidRPr="00491CF5">
        <w:rPr>
          <w:rFonts w:ascii="Courier New" w:hAnsi="Courier New" w:cs="Courier New"/>
          <w:sz w:val="20"/>
          <w:szCs w:val="20"/>
        </w:rPr>
        <w:t>i</w:t>
      </w:r>
      <w:proofErr w:type="spellEnd"/>
      <w:r w:rsidR="00491CF5" w:rsidRPr="00491CF5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491CF5" w:rsidRPr="00491CF5">
        <w:rPr>
          <w:rFonts w:ascii="Courier New" w:hAnsi="Courier New" w:cs="Courier New"/>
          <w:sz w:val="20"/>
          <w:szCs w:val="20"/>
        </w:rPr>
        <w:t>input.Length</w:t>
      </w:r>
      <w:proofErr w:type="spellEnd"/>
      <w:r w:rsidR="00491CF5" w:rsidRPr="00491CF5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="00491CF5" w:rsidRPr="00491CF5">
        <w:rPr>
          <w:rFonts w:ascii="Courier New" w:hAnsi="Courier New" w:cs="Courier New"/>
          <w:sz w:val="20"/>
          <w:szCs w:val="20"/>
        </w:rPr>
        <w:t>i</w:t>
      </w:r>
      <w:proofErr w:type="spellEnd"/>
      <w:r w:rsidR="00491CF5" w:rsidRPr="00491CF5">
        <w:rPr>
          <w:rFonts w:ascii="Courier New" w:hAnsi="Courier New" w:cs="Courier New"/>
          <w:sz w:val="20"/>
          <w:szCs w:val="20"/>
        </w:rPr>
        <w:t>++)</w:t>
      </w:r>
    </w:p>
    <w:p w:rsid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491CF5" w:rsidRPr="00491CF5">
        <w:rPr>
          <w:rFonts w:ascii="Courier New" w:hAnsi="Courier New" w:cs="Courier New"/>
          <w:sz w:val="20"/>
          <w:szCs w:val="20"/>
        </w:rPr>
        <w:t>{</w:t>
      </w:r>
    </w:p>
    <w:p w:rsidR="008A5BB2" w:rsidRDefault="001F5916" w:rsidP="00491CF5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Inner loop </w:t>
      </w:r>
      <w:r w:rsidR="008A5BB2">
        <w:rPr>
          <w:rFonts w:ascii="Consolas" w:hAnsi="Consolas" w:cs="Consolas"/>
          <w:color w:val="008000"/>
          <w:sz w:val="19"/>
          <w:szCs w:val="19"/>
        </w:rPr>
        <w:t xml:space="preserve">compares each index position to a single index position </w:t>
      </w:r>
    </w:p>
    <w:p w:rsidR="008A5BB2" w:rsidRDefault="008A5BB2" w:rsidP="00491CF5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// of outer loop. 0(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compares to 0,1,2,3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j).</w:t>
      </w:r>
    </w:p>
    <w:p w:rsidR="00491CF5" w:rsidRP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491CF5" w:rsidRPr="00491CF5">
        <w:rPr>
          <w:rFonts w:ascii="Courier New" w:hAnsi="Courier New" w:cs="Courier New"/>
          <w:sz w:val="20"/>
          <w:szCs w:val="20"/>
        </w:rPr>
        <w:t>for</w:t>
      </w:r>
      <w:proofErr w:type="gramEnd"/>
      <w:r w:rsidR="00491CF5" w:rsidRPr="00491C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491CF5" w:rsidRPr="00491CF5">
        <w:rPr>
          <w:rFonts w:ascii="Courier New" w:hAnsi="Courier New" w:cs="Courier New"/>
          <w:sz w:val="20"/>
          <w:szCs w:val="20"/>
        </w:rPr>
        <w:t>int</w:t>
      </w:r>
      <w:proofErr w:type="spellEnd"/>
      <w:r w:rsidR="00491CF5" w:rsidRPr="00491CF5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="00491CF5" w:rsidRPr="00491CF5">
        <w:rPr>
          <w:rFonts w:ascii="Courier New" w:hAnsi="Courier New" w:cs="Courier New"/>
          <w:sz w:val="20"/>
          <w:szCs w:val="20"/>
        </w:rPr>
        <w:t>input.Length</w:t>
      </w:r>
      <w:proofErr w:type="spellEnd"/>
      <w:r w:rsidR="00491CF5" w:rsidRPr="00491CF5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="00491CF5" w:rsidRPr="00491CF5">
        <w:rPr>
          <w:rFonts w:ascii="Courier New" w:hAnsi="Courier New" w:cs="Courier New"/>
          <w:sz w:val="20"/>
          <w:szCs w:val="20"/>
        </w:rPr>
        <w:t>j++</w:t>
      </w:r>
      <w:proofErr w:type="spellEnd"/>
      <w:r w:rsidR="00491CF5" w:rsidRPr="00491CF5">
        <w:rPr>
          <w:rFonts w:ascii="Courier New" w:hAnsi="Courier New" w:cs="Courier New"/>
          <w:sz w:val="20"/>
          <w:szCs w:val="20"/>
        </w:rPr>
        <w:t>)</w:t>
      </w:r>
    </w:p>
    <w:p w:rsid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="00491CF5" w:rsidRPr="00491CF5">
        <w:rPr>
          <w:rFonts w:ascii="Courier New" w:hAnsi="Courier New" w:cs="Courier New"/>
          <w:sz w:val="20"/>
          <w:szCs w:val="20"/>
        </w:rPr>
        <w:t>{</w:t>
      </w:r>
    </w:p>
    <w:p w:rsidR="00977F8C" w:rsidRDefault="001F5916" w:rsidP="00977F8C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r w:rsidR="008A5BB2">
        <w:rPr>
          <w:rFonts w:ascii="Consolas" w:hAnsi="Consolas" w:cs="Consolas"/>
          <w:color w:val="008000"/>
          <w:sz w:val="19"/>
          <w:szCs w:val="19"/>
        </w:rPr>
        <w:t>value of</w:t>
      </w:r>
      <w:r w:rsidR="00977F8C">
        <w:rPr>
          <w:rFonts w:ascii="Consolas" w:hAnsi="Consolas" w:cs="Consolas"/>
          <w:color w:val="008000"/>
          <w:sz w:val="19"/>
          <w:szCs w:val="19"/>
        </w:rPr>
        <w:t xml:space="preserve"> char in outer loop (G) == value of char in inner loop.</w:t>
      </w:r>
    </w:p>
    <w:p w:rsidR="00977F8C" w:rsidRDefault="008A5BB2" w:rsidP="00491CF5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// AND the value of those two </w:t>
      </w:r>
      <w:r w:rsidR="00604AE8">
        <w:rPr>
          <w:rFonts w:ascii="Consolas" w:hAnsi="Consolas" w:cs="Consolas"/>
          <w:color w:val="008000"/>
          <w:sz w:val="19"/>
          <w:szCs w:val="19"/>
        </w:rPr>
        <w:t xml:space="preserve">index position </w:t>
      </w:r>
      <w:proofErr w:type="spellStart"/>
      <w:r w:rsidR="00604AE8">
        <w:rPr>
          <w:rFonts w:ascii="Consolas" w:hAnsi="Consolas" w:cs="Consolas"/>
          <w:color w:val="008000"/>
          <w:sz w:val="19"/>
          <w:szCs w:val="19"/>
        </w:rPr>
        <w:t>int</w:t>
      </w:r>
      <w:r w:rsidR="00977F8C">
        <w:rPr>
          <w:rFonts w:ascii="Consolas" w:hAnsi="Consolas" w:cs="Consolas"/>
          <w:color w:val="008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  <w:r w:rsidR="00604AE8">
        <w:rPr>
          <w:rFonts w:ascii="Consolas" w:hAnsi="Consolas" w:cs="Consolas"/>
          <w:color w:val="008000"/>
          <w:sz w:val="19"/>
          <w:szCs w:val="19"/>
        </w:rPr>
        <w:t xml:space="preserve">NOT </w:t>
      </w:r>
      <w:r>
        <w:rPr>
          <w:rFonts w:ascii="Consolas" w:hAnsi="Consolas" w:cs="Consolas"/>
          <w:color w:val="008000"/>
          <w:sz w:val="19"/>
          <w:szCs w:val="19"/>
        </w:rPr>
        <w:t>equal…</w:t>
      </w:r>
    </w:p>
    <w:p w:rsidR="00977F8C" w:rsidRPr="00977F8C" w:rsidRDefault="00977F8C" w:rsidP="00491CF5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// NOTE: &amp;&amp; will short circuit and loop will continue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values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=.</w:t>
      </w:r>
    </w:p>
    <w:p w:rsidR="00491CF5" w:rsidRP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="00491CF5" w:rsidRPr="00491CF5">
        <w:rPr>
          <w:rFonts w:ascii="Courier New" w:hAnsi="Courier New" w:cs="Courier New"/>
          <w:sz w:val="20"/>
          <w:szCs w:val="20"/>
        </w:rPr>
        <w:t>if</w:t>
      </w:r>
      <w:proofErr w:type="gramEnd"/>
      <w:r w:rsidR="00491CF5" w:rsidRPr="00491CF5">
        <w:rPr>
          <w:rFonts w:ascii="Courier New" w:hAnsi="Courier New" w:cs="Courier New"/>
          <w:sz w:val="20"/>
          <w:szCs w:val="20"/>
        </w:rPr>
        <w:t xml:space="preserve"> ((input[</w:t>
      </w:r>
      <w:proofErr w:type="spellStart"/>
      <w:r w:rsidR="00491CF5" w:rsidRPr="00491CF5">
        <w:rPr>
          <w:rFonts w:ascii="Courier New" w:hAnsi="Courier New" w:cs="Courier New"/>
          <w:sz w:val="20"/>
          <w:szCs w:val="20"/>
        </w:rPr>
        <w:t>i</w:t>
      </w:r>
      <w:proofErr w:type="spellEnd"/>
      <w:r w:rsidR="00491CF5" w:rsidRPr="00491CF5">
        <w:rPr>
          <w:rFonts w:ascii="Courier New" w:hAnsi="Courier New" w:cs="Courier New"/>
          <w:sz w:val="20"/>
          <w:szCs w:val="20"/>
        </w:rPr>
        <w:t xml:space="preserve">] == input[j]) &amp;&amp; </w:t>
      </w:r>
      <w:proofErr w:type="spellStart"/>
      <w:r w:rsidR="00491CF5" w:rsidRPr="00491CF5">
        <w:rPr>
          <w:rFonts w:ascii="Courier New" w:hAnsi="Courier New" w:cs="Courier New"/>
          <w:sz w:val="20"/>
          <w:szCs w:val="20"/>
        </w:rPr>
        <w:t>i</w:t>
      </w:r>
      <w:proofErr w:type="spellEnd"/>
      <w:r w:rsidR="00491CF5" w:rsidRPr="00491CF5">
        <w:rPr>
          <w:rFonts w:ascii="Courier New" w:hAnsi="Courier New" w:cs="Courier New"/>
          <w:sz w:val="20"/>
          <w:szCs w:val="20"/>
        </w:rPr>
        <w:t xml:space="preserve"> != j)</w:t>
      </w:r>
    </w:p>
    <w:p w:rsid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="00491CF5" w:rsidRPr="00491CF5">
        <w:rPr>
          <w:rFonts w:ascii="Courier New" w:hAnsi="Courier New" w:cs="Courier New"/>
          <w:sz w:val="20"/>
          <w:szCs w:val="20"/>
        </w:rPr>
        <w:t>{</w:t>
      </w:r>
    </w:p>
    <w:p w:rsidR="008A5BB2" w:rsidRDefault="008A5BB2" w:rsidP="00491CF5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977F8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="00977F8C">
        <w:rPr>
          <w:rFonts w:ascii="Consolas" w:hAnsi="Consolas" w:cs="Consolas"/>
          <w:color w:val="008000"/>
          <w:sz w:val="19"/>
          <w:szCs w:val="19"/>
        </w:rPr>
        <w:t>Add</w:t>
      </w:r>
      <w:proofErr w:type="gramEnd"/>
      <w:r w:rsidR="00977F8C">
        <w:rPr>
          <w:rFonts w:ascii="Consolas" w:hAnsi="Consolas" w:cs="Consolas"/>
          <w:color w:val="008000"/>
          <w:sz w:val="19"/>
          <w:szCs w:val="19"/>
        </w:rPr>
        <w:t xml:space="preserve"> the value of char from </w:t>
      </w:r>
      <w:r w:rsidR="00604AE8">
        <w:rPr>
          <w:rFonts w:ascii="Consolas" w:hAnsi="Consolas" w:cs="Consolas"/>
          <w:color w:val="008000"/>
          <w:sz w:val="19"/>
          <w:szCs w:val="19"/>
        </w:rPr>
        <w:t>inner</w:t>
      </w:r>
      <w:r w:rsidR="00977F8C">
        <w:rPr>
          <w:rFonts w:ascii="Consolas" w:hAnsi="Consolas" w:cs="Consolas"/>
          <w:color w:val="008000"/>
          <w:sz w:val="19"/>
          <w:szCs w:val="19"/>
        </w:rPr>
        <w:t xml:space="preserve"> loop</w:t>
      </w:r>
      <w:r w:rsidR="00604AE8">
        <w:rPr>
          <w:rFonts w:ascii="Consolas" w:hAnsi="Consolas" w:cs="Consolas"/>
          <w:color w:val="008000"/>
          <w:sz w:val="19"/>
          <w:szCs w:val="19"/>
        </w:rPr>
        <w:t xml:space="preserve"> then</w:t>
      </w:r>
    </w:p>
    <w:p w:rsidR="00604AE8" w:rsidRDefault="00604AE8" w:rsidP="00491CF5">
      <w:pPr>
        <w:spacing w:after="0" w:line="276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// BREAK out of inner loop and go back to outer loop. </w:t>
      </w:r>
    </w:p>
    <w:p w:rsidR="00604AE8" w:rsidRPr="00491CF5" w:rsidRDefault="00604AE8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// Writing [j] or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to result works, [j] is more readable to me. </w:t>
      </w:r>
    </w:p>
    <w:p w:rsidR="00491CF5" w:rsidRP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="00604AE8">
        <w:rPr>
          <w:rFonts w:ascii="Courier New" w:hAnsi="Courier New" w:cs="Courier New"/>
          <w:sz w:val="20"/>
          <w:szCs w:val="20"/>
        </w:rPr>
        <w:t>result</w:t>
      </w:r>
      <w:proofErr w:type="gramEnd"/>
      <w:r w:rsidR="00604AE8">
        <w:rPr>
          <w:rFonts w:ascii="Courier New" w:hAnsi="Courier New" w:cs="Courier New"/>
          <w:sz w:val="20"/>
          <w:szCs w:val="20"/>
        </w:rPr>
        <w:t xml:space="preserve"> += input[j</w:t>
      </w:r>
      <w:r w:rsidR="00491CF5" w:rsidRPr="00491CF5">
        <w:rPr>
          <w:rFonts w:ascii="Courier New" w:hAnsi="Courier New" w:cs="Courier New"/>
          <w:sz w:val="20"/>
          <w:szCs w:val="20"/>
        </w:rPr>
        <w:t>];</w:t>
      </w:r>
    </w:p>
    <w:p w:rsidR="00491CF5" w:rsidRP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="00491CF5" w:rsidRPr="00491CF5">
        <w:rPr>
          <w:rFonts w:ascii="Courier New" w:hAnsi="Courier New" w:cs="Courier New"/>
          <w:sz w:val="20"/>
          <w:szCs w:val="20"/>
        </w:rPr>
        <w:t>break</w:t>
      </w:r>
      <w:proofErr w:type="gramEnd"/>
      <w:r w:rsidR="00491CF5" w:rsidRPr="00491CF5">
        <w:rPr>
          <w:rFonts w:ascii="Courier New" w:hAnsi="Courier New" w:cs="Courier New"/>
          <w:sz w:val="20"/>
          <w:szCs w:val="20"/>
        </w:rPr>
        <w:t>;</w:t>
      </w:r>
    </w:p>
    <w:p w:rsidR="00491CF5" w:rsidRP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="00491CF5" w:rsidRPr="00491CF5">
        <w:rPr>
          <w:rFonts w:ascii="Courier New" w:hAnsi="Courier New" w:cs="Courier New"/>
          <w:sz w:val="20"/>
          <w:szCs w:val="20"/>
        </w:rPr>
        <w:t>}</w:t>
      </w:r>
    </w:p>
    <w:p w:rsidR="007B4D7A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7B4D7A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 w:rsidR="00604AE8" w:rsidRDefault="00604AE8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return string of duplicate chars...</w:t>
      </w:r>
    </w:p>
    <w:p w:rsidR="007B4D7A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result;</w:t>
      </w:r>
    </w:p>
    <w:p w:rsidR="00491CF5" w:rsidRP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491CF5" w:rsidRPr="00491CF5">
        <w:rPr>
          <w:rFonts w:ascii="Courier New" w:hAnsi="Courier New" w:cs="Courier New"/>
          <w:sz w:val="20"/>
          <w:szCs w:val="20"/>
        </w:rPr>
        <w:t>}</w:t>
      </w:r>
    </w:p>
    <w:p w:rsidR="00491CF5" w:rsidRDefault="007B4D7A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491CF5" w:rsidRDefault="00491CF5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AB7B57">
        <w:rPr>
          <w:rFonts w:ascii="Courier New" w:hAnsi="Courier New" w:cs="Courier New"/>
          <w:color w:val="92D050"/>
          <w:sz w:val="20"/>
          <w:szCs w:val="20"/>
        </w:rPr>
        <w:t xml:space="preserve">/* Simple program that highlights instance </w:t>
      </w:r>
      <w:r>
        <w:rPr>
          <w:rFonts w:ascii="Courier New" w:hAnsi="Courier New" w:cs="Courier New"/>
          <w:color w:val="92D050"/>
          <w:sz w:val="20"/>
          <w:szCs w:val="20"/>
        </w:rPr>
        <w:t xml:space="preserve">members </w:t>
      </w:r>
      <w:r w:rsidRPr="00AB7B57">
        <w:rPr>
          <w:rFonts w:ascii="Courier New" w:hAnsi="Courier New" w:cs="Courier New"/>
          <w:color w:val="92D050"/>
          <w:sz w:val="20"/>
          <w:szCs w:val="20"/>
        </w:rPr>
        <w:t>vs static members.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AB7B57">
        <w:rPr>
          <w:rFonts w:ascii="Courier New" w:hAnsi="Courier New" w:cs="Courier New"/>
          <w:color w:val="92D050"/>
          <w:sz w:val="20"/>
          <w:szCs w:val="20"/>
        </w:rPr>
        <w:t xml:space="preserve"> * Source C# 7.0 Pocket Reference, </w:t>
      </w:r>
      <w:proofErr w:type="spellStart"/>
      <w:r w:rsidRPr="00AB7B57">
        <w:rPr>
          <w:rFonts w:ascii="Courier New" w:hAnsi="Courier New" w:cs="Courier New"/>
          <w:color w:val="92D050"/>
          <w:sz w:val="20"/>
          <w:szCs w:val="20"/>
        </w:rPr>
        <w:t>Albahari</w:t>
      </w:r>
      <w:proofErr w:type="spellEnd"/>
      <w:r w:rsidRPr="00AB7B57">
        <w:rPr>
          <w:rFonts w:ascii="Courier New" w:hAnsi="Courier New" w:cs="Courier New"/>
          <w:color w:val="92D050"/>
          <w:sz w:val="20"/>
          <w:szCs w:val="20"/>
        </w:rPr>
        <w:t xml:space="preserve"> &amp; </w:t>
      </w:r>
      <w:proofErr w:type="spellStart"/>
      <w:r w:rsidRPr="00AB7B57">
        <w:rPr>
          <w:rFonts w:ascii="Courier New" w:hAnsi="Courier New" w:cs="Courier New"/>
          <w:color w:val="92D050"/>
          <w:sz w:val="20"/>
          <w:szCs w:val="20"/>
        </w:rPr>
        <w:t>Albahari</w:t>
      </w:r>
      <w:proofErr w:type="spellEnd"/>
      <w:r w:rsidRPr="00AB7B57">
        <w:rPr>
          <w:rFonts w:ascii="Courier New" w:hAnsi="Courier New" w:cs="Courier New"/>
          <w:color w:val="92D050"/>
          <w:sz w:val="20"/>
          <w:szCs w:val="20"/>
        </w:rPr>
        <w:t>, p.15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AB7B57">
        <w:rPr>
          <w:rFonts w:ascii="Courier New" w:hAnsi="Courier New" w:cs="Courier New"/>
          <w:color w:val="92D050"/>
          <w:sz w:val="20"/>
          <w:szCs w:val="20"/>
        </w:rPr>
        <w:t xml:space="preserve"> * Added public Properties and made Fields private. 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AB7B57">
        <w:rPr>
          <w:rFonts w:ascii="Courier New" w:hAnsi="Courier New" w:cs="Courier New"/>
          <w:color w:val="92D050"/>
          <w:sz w:val="20"/>
          <w:szCs w:val="20"/>
        </w:rPr>
        <w:t xml:space="preserve">*/ Trevor </w:t>
      </w:r>
      <w:proofErr w:type="spellStart"/>
      <w:r w:rsidRPr="00AB7B57">
        <w:rPr>
          <w:rFonts w:ascii="Courier New" w:hAnsi="Courier New" w:cs="Courier New"/>
          <w:color w:val="92D050"/>
          <w:sz w:val="20"/>
          <w:szCs w:val="20"/>
        </w:rPr>
        <w:t>Heehs</w:t>
      </w:r>
      <w:proofErr w:type="spellEnd"/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AB7B5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 xml:space="preserve"> System;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AB7B57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B7B57">
        <w:rPr>
          <w:rFonts w:ascii="Courier New" w:hAnsi="Courier New" w:cs="Courier New"/>
          <w:sz w:val="20"/>
          <w:szCs w:val="20"/>
        </w:rPr>
        <w:t>StaticTest</w:t>
      </w:r>
      <w:proofErr w:type="spellEnd"/>
    </w:p>
    <w:p w:rsidR="00B535F0" w:rsidRPr="00AB7B57" w:rsidRDefault="00B535F0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>{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B7B5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 xml:space="preserve"> Program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{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7B5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 xml:space="preserve"> static void Main()</w:t>
      </w:r>
    </w:p>
    <w:p w:rsid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{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AB7B57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proofErr w:type="gramStart"/>
      <w:r w:rsidRPr="00AB7B57">
        <w:rPr>
          <w:rFonts w:ascii="Courier New" w:hAnsi="Courier New" w:cs="Courier New"/>
          <w:color w:val="92D050"/>
          <w:sz w:val="20"/>
          <w:szCs w:val="20"/>
        </w:rPr>
        <w:t>Create</w:t>
      </w:r>
      <w:proofErr w:type="gramEnd"/>
      <w:r w:rsidRPr="00AB7B57">
        <w:rPr>
          <w:rFonts w:ascii="Courier New" w:hAnsi="Courier New" w:cs="Courier New"/>
          <w:color w:val="92D050"/>
          <w:sz w:val="20"/>
          <w:szCs w:val="20"/>
        </w:rPr>
        <w:t xml:space="preserve"> two instances of Panda</w:t>
      </w:r>
      <w:r>
        <w:rPr>
          <w:rFonts w:ascii="Courier New" w:hAnsi="Courier New" w:cs="Courier New"/>
          <w:color w:val="92D050"/>
          <w:sz w:val="20"/>
          <w:szCs w:val="20"/>
        </w:rPr>
        <w:t>.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    Panda p1 = new </w:t>
      </w:r>
      <w:proofErr w:type="gramStart"/>
      <w:r w:rsidRPr="00AB7B57">
        <w:rPr>
          <w:rFonts w:ascii="Courier New" w:hAnsi="Courier New" w:cs="Courier New"/>
          <w:sz w:val="20"/>
          <w:szCs w:val="20"/>
        </w:rPr>
        <w:t>Panda(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>"Pan Dee");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    Panda p2 = new </w:t>
      </w:r>
      <w:proofErr w:type="gramStart"/>
      <w:r w:rsidRPr="00AB7B57">
        <w:rPr>
          <w:rFonts w:ascii="Courier New" w:hAnsi="Courier New" w:cs="Courier New"/>
          <w:sz w:val="20"/>
          <w:szCs w:val="20"/>
        </w:rPr>
        <w:t>Panda(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>"Pan Dah");</w:t>
      </w:r>
    </w:p>
    <w:p w:rsidR="00AB7B57" w:rsidRPr="00B8709D" w:rsidRDefault="00B8709D" w:rsidP="00AB7B57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 Access instance members from object</w:t>
      </w:r>
      <w:r>
        <w:rPr>
          <w:rFonts w:ascii="Courier New" w:hAnsi="Courier New" w:cs="Courier New"/>
          <w:color w:val="92D050"/>
          <w:sz w:val="20"/>
          <w:szCs w:val="20"/>
        </w:rPr>
        <w:t xml:space="preserve"> instance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.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7B57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AB7B57">
        <w:rPr>
          <w:rFonts w:ascii="Courier New" w:hAnsi="Courier New" w:cs="Courier New"/>
          <w:sz w:val="20"/>
          <w:szCs w:val="20"/>
        </w:rPr>
        <w:t>(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>p1.Name);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B7B57">
        <w:rPr>
          <w:rFonts w:ascii="Courier New" w:hAnsi="Courier New" w:cs="Courier New"/>
          <w:color w:val="92D050"/>
          <w:sz w:val="20"/>
          <w:szCs w:val="20"/>
        </w:rPr>
        <w:t>// Pan Dee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7B57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AB7B57">
        <w:rPr>
          <w:rFonts w:ascii="Courier New" w:hAnsi="Courier New" w:cs="Courier New"/>
          <w:sz w:val="20"/>
          <w:szCs w:val="20"/>
        </w:rPr>
        <w:t>(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>p2.Name);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B7B57">
        <w:rPr>
          <w:rFonts w:ascii="Courier New" w:hAnsi="Courier New" w:cs="Courier New"/>
          <w:color w:val="92D050"/>
          <w:sz w:val="20"/>
          <w:szCs w:val="20"/>
        </w:rPr>
        <w:t>// Pan Dah</w:t>
      </w:r>
    </w:p>
    <w:p w:rsidR="00AB7B57" w:rsidRPr="00AB7B57" w:rsidRDefault="00B8709D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B8709D">
        <w:rPr>
          <w:rFonts w:ascii="Courier New" w:hAnsi="Courier New" w:cs="Courier New"/>
          <w:color w:val="92D050"/>
          <w:sz w:val="20"/>
          <w:szCs w:val="20"/>
        </w:rPr>
        <w:t>// Access static members from the class.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B7B57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AB7B5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B7B57">
        <w:rPr>
          <w:rFonts w:ascii="Courier New" w:hAnsi="Courier New" w:cs="Courier New"/>
          <w:sz w:val="20"/>
          <w:szCs w:val="20"/>
        </w:rPr>
        <w:t>Panda.Population</w:t>
      </w:r>
      <w:proofErr w:type="spellEnd"/>
      <w:r w:rsidRPr="00AB7B57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B7B57">
        <w:rPr>
          <w:rFonts w:ascii="Courier New" w:hAnsi="Courier New" w:cs="Courier New"/>
          <w:color w:val="92D050"/>
          <w:sz w:val="20"/>
          <w:szCs w:val="20"/>
        </w:rPr>
        <w:t>// 2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}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}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B7B5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 xml:space="preserve"> class Panda</w:t>
      </w:r>
    </w:p>
    <w:p w:rsid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{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AB7B57">
        <w:rPr>
          <w:rFonts w:ascii="Courier New" w:hAnsi="Courier New" w:cs="Courier New"/>
          <w:color w:val="92D050"/>
          <w:sz w:val="20"/>
          <w:szCs w:val="20"/>
        </w:rPr>
        <w:t>// Instance Field</w:t>
      </w:r>
    </w:p>
    <w:p w:rsid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7B5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 xml:space="preserve"> string name;</w:t>
      </w:r>
    </w:p>
    <w:p w:rsidR="00AB7B57" w:rsidRPr="00AB7B57" w:rsidRDefault="00AB7B57" w:rsidP="00AB7B57">
      <w:pPr>
        <w:spacing w:after="0" w:line="276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8D08D" w:themeColor="accent6" w:themeTint="99"/>
          <w:sz w:val="20"/>
          <w:szCs w:val="20"/>
        </w:rPr>
        <w:t xml:space="preserve">  </w:t>
      </w:r>
      <w:r w:rsidRPr="00AB7B57">
        <w:rPr>
          <w:rFonts w:ascii="Courier New" w:hAnsi="Courier New" w:cs="Courier New"/>
          <w:color w:val="92D050"/>
          <w:sz w:val="20"/>
          <w:szCs w:val="20"/>
        </w:rPr>
        <w:t xml:space="preserve">// </w:t>
      </w:r>
      <w:r>
        <w:rPr>
          <w:rFonts w:ascii="Courier New" w:hAnsi="Courier New" w:cs="Courier New"/>
          <w:color w:val="92D050"/>
          <w:sz w:val="20"/>
          <w:szCs w:val="20"/>
        </w:rPr>
        <w:t>Static</w:t>
      </w:r>
      <w:r w:rsidRPr="00AB7B57">
        <w:rPr>
          <w:rFonts w:ascii="Courier New" w:hAnsi="Courier New" w:cs="Courier New"/>
          <w:color w:val="92D050"/>
          <w:sz w:val="20"/>
          <w:szCs w:val="20"/>
        </w:rPr>
        <w:t xml:space="preserve"> Field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7B5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 xml:space="preserve"> static </w:t>
      </w:r>
      <w:proofErr w:type="spellStart"/>
      <w:r w:rsidRPr="00AB7B5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B7B57">
        <w:rPr>
          <w:rFonts w:ascii="Courier New" w:hAnsi="Courier New" w:cs="Courier New"/>
          <w:sz w:val="20"/>
          <w:szCs w:val="20"/>
        </w:rPr>
        <w:t xml:space="preserve"> population;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AB7B57">
        <w:rPr>
          <w:rFonts w:ascii="Courier New" w:hAnsi="Courier New" w:cs="Courier New"/>
          <w:color w:val="92D050"/>
          <w:sz w:val="20"/>
          <w:szCs w:val="20"/>
        </w:rPr>
        <w:t>// Instance Property</w:t>
      </w:r>
    </w:p>
    <w:p w:rsid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7B5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 xml:space="preserve"> string Name { get; set; }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color w:val="92D05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AB7B57">
        <w:rPr>
          <w:rFonts w:ascii="Courier New" w:hAnsi="Courier New" w:cs="Courier New"/>
          <w:color w:val="92D050"/>
          <w:sz w:val="20"/>
          <w:szCs w:val="20"/>
        </w:rPr>
        <w:t>// Static Property</w:t>
      </w:r>
    </w:p>
    <w:p w:rsid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7B5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 xml:space="preserve"> stat</w:t>
      </w:r>
      <w:r>
        <w:rPr>
          <w:rFonts w:ascii="Courier New" w:hAnsi="Courier New" w:cs="Courier New"/>
          <w:sz w:val="20"/>
          <w:szCs w:val="20"/>
        </w:rPr>
        <w:t xml:space="preserve">ic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Population { get; set; }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AB7B57">
        <w:rPr>
          <w:rFonts w:ascii="Courier New" w:hAnsi="Courier New" w:cs="Courier New"/>
          <w:color w:val="92D050"/>
          <w:sz w:val="20"/>
          <w:szCs w:val="20"/>
        </w:rPr>
        <w:t>// Panda constructor</w:t>
      </w:r>
    </w:p>
    <w:p w:rsid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B7B5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B7B57">
        <w:rPr>
          <w:rFonts w:ascii="Courier New" w:hAnsi="Courier New" w:cs="Courier New"/>
          <w:sz w:val="20"/>
          <w:szCs w:val="20"/>
        </w:rPr>
        <w:t xml:space="preserve"> Panda(string n)</w:t>
      </w:r>
    </w:p>
    <w:p w:rsidR="00B8709D" w:rsidRPr="00AB7B57" w:rsidRDefault="00B8709D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{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    Name = n;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    Population = Population + 1;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    }</w:t>
      </w:r>
    </w:p>
    <w:p w:rsidR="00AB7B57" w:rsidRPr="00AB7B57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 xml:space="preserve">    }</w:t>
      </w:r>
    </w:p>
    <w:p w:rsidR="00491CF5" w:rsidRDefault="00AB7B57" w:rsidP="00AB7B57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AB7B57">
        <w:rPr>
          <w:rFonts w:ascii="Courier New" w:hAnsi="Courier New" w:cs="Courier New"/>
          <w:sz w:val="20"/>
          <w:szCs w:val="20"/>
        </w:rPr>
        <w:t>}</w:t>
      </w:r>
    </w:p>
    <w:p w:rsidR="00491CF5" w:rsidRDefault="00491CF5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Default="00491CF5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491CF5" w:rsidRPr="00FD2687" w:rsidRDefault="00491CF5" w:rsidP="00491CF5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sectPr w:rsidR="00491CF5" w:rsidRPr="00FD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57B2D"/>
    <w:multiLevelType w:val="hybridMultilevel"/>
    <w:tmpl w:val="E3329C8E"/>
    <w:lvl w:ilvl="0" w:tplc="47EEF10C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F9"/>
    <w:rsid w:val="000104E2"/>
    <w:rsid w:val="001220F3"/>
    <w:rsid w:val="001B1D5D"/>
    <w:rsid w:val="001F5916"/>
    <w:rsid w:val="003B5765"/>
    <w:rsid w:val="003C43D7"/>
    <w:rsid w:val="00491CF5"/>
    <w:rsid w:val="004F1F45"/>
    <w:rsid w:val="005C7A4E"/>
    <w:rsid w:val="005E0B3B"/>
    <w:rsid w:val="00604AE8"/>
    <w:rsid w:val="006157BF"/>
    <w:rsid w:val="00615B1D"/>
    <w:rsid w:val="006C6C6D"/>
    <w:rsid w:val="006F0496"/>
    <w:rsid w:val="00710FF9"/>
    <w:rsid w:val="00720EB6"/>
    <w:rsid w:val="007B4D7A"/>
    <w:rsid w:val="007E5A24"/>
    <w:rsid w:val="007E731A"/>
    <w:rsid w:val="00892880"/>
    <w:rsid w:val="008A5BB2"/>
    <w:rsid w:val="00925E38"/>
    <w:rsid w:val="00925EA4"/>
    <w:rsid w:val="00977F8C"/>
    <w:rsid w:val="009A1BFE"/>
    <w:rsid w:val="009C6F99"/>
    <w:rsid w:val="00AB7B57"/>
    <w:rsid w:val="00B535F0"/>
    <w:rsid w:val="00B8709D"/>
    <w:rsid w:val="00BD7EB7"/>
    <w:rsid w:val="00C22C9F"/>
    <w:rsid w:val="00C44D24"/>
    <w:rsid w:val="00D72D10"/>
    <w:rsid w:val="00DD2E9F"/>
    <w:rsid w:val="00DD6D54"/>
    <w:rsid w:val="00DD70B6"/>
    <w:rsid w:val="00EA1814"/>
    <w:rsid w:val="00F447F6"/>
    <w:rsid w:val="00F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9A90"/>
  <w15:chartTrackingRefBased/>
  <w15:docId w15:val="{BD8D5F22-B512-46A5-9E49-EFA3ABFC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1220F3"/>
  </w:style>
  <w:style w:type="character" w:customStyle="1" w:styleId="pl-c">
    <w:name w:val="pl-c"/>
    <w:basedOn w:val="DefaultParagraphFont"/>
    <w:rsid w:val="001220F3"/>
  </w:style>
  <w:style w:type="character" w:customStyle="1" w:styleId="pl-mi">
    <w:name w:val="pl-mi"/>
    <w:basedOn w:val="DefaultParagraphFont"/>
    <w:rsid w:val="001220F3"/>
  </w:style>
  <w:style w:type="character" w:customStyle="1" w:styleId="pl-c1">
    <w:name w:val="pl-c1"/>
    <w:basedOn w:val="DefaultParagraphFont"/>
    <w:rsid w:val="001220F3"/>
  </w:style>
  <w:style w:type="character" w:customStyle="1" w:styleId="pl-mh">
    <w:name w:val="pl-mh"/>
    <w:basedOn w:val="DefaultParagraphFont"/>
    <w:rsid w:val="001220F3"/>
  </w:style>
  <w:style w:type="character" w:customStyle="1" w:styleId="pl-e">
    <w:name w:val="pl-e"/>
    <w:basedOn w:val="DefaultParagraphFont"/>
    <w:rsid w:val="001220F3"/>
  </w:style>
  <w:style w:type="paragraph" w:styleId="ListParagraph">
    <w:name w:val="List Paragraph"/>
    <w:basedOn w:val="Normal"/>
    <w:uiPriority w:val="34"/>
    <w:qFormat/>
    <w:rsid w:val="00BD7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harpstar.com/csharp-program-print-first-non-repeated-character-from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90CA60C8.dotm</Template>
  <TotalTime>1344</TotalTime>
  <Pages>24</Pages>
  <Words>4572</Words>
  <Characters>26061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Heehs, Trevor</dc:creator>
  <cp:keywords/>
  <dc:description/>
  <cp:lastModifiedBy>Heehs, Trevor</cp:lastModifiedBy>
  <cp:revision>14</cp:revision>
  <dcterms:created xsi:type="dcterms:W3CDTF">2018-11-01T23:23:00Z</dcterms:created>
  <dcterms:modified xsi:type="dcterms:W3CDTF">2018-12-04T22:55:00Z</dcterms:modified>
</cp:coreProperties>
</file>